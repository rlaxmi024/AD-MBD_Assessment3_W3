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FEB5A" w14:textId="3DE97EEA" w:rsidR="004B7E44" w:rsidRDefault="004B7E44" w:rsidP="00C653FF">
      <w:pPr>
        <w:jc w:val="right"/>
      </w:pPr>
    </w:p>
    <w:tbl>
      <w:tblPr>
        <w:tblpPr w:leftFromText="180" w:rightFromText="180"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196"/>
        <w:gridCol w:w="1992"/>
      </w:tblGrid>
      <w:tr w:rsidR="0011564F" w14:paraId="45C7B888" w14:textId="77777777" w:rsidTr="0011564F">
        <w:trPr>
          <w:trHeight w:val="2536"/>
        </w:trPr>
        <w:tc>
          <w:tcPr>
            <w:tcW w:w="8196" w:type="dxa"/>
            <w:tcBorders>
              <w:top w:val="nil"/>
              <w:left w:val="nil"/>
              <w:bottom w:val="nil"/>
              <w:right w:val="nil"/>
            </w:tcBorders>
          </w:tcPr>
          <w:p w14:paraId="11F70E86" w14:textId="77777777" w:rsidR="0011564F" w:rsidRDefault="0011564F" w:rsidP="0011564F"/>
        </w:tc>
        <w:tc>
          <w:tcPr>
            <w:tcW w:w="1992" w:type="dxa"/>
            <w:tcBorders>
              <w:top w:val="nil"/>
              <w:left w:val="nil"/>
              <w:bottom w:val="nil"/>
              <w:right w:val="nil"/>
            </w:tcBorders>
          </w:tcPr>
          <w:p w14:paraId="4DF4DCCE" w14:textId="77777777" w:rsidR="0011564F" w:rsidRDefault="0011564F" w:rsidP="0011564F">
            <w:pPr>
              <w:rPr>
                <w:noProof/>
              </w:rPr>
            </w:pPr>
          </w:p>
        </w:tc>
      </w:tr>
      <w:tr w:rsidR="0011564F" w14:paraId="6C50A0B6" w14:textId="77777777" w:rsidTr="0011564F">
        <w:trPr>
          <w:trHeight w:val="3814"/>
        </w:trPr>
        <w:tc>
          <w:tcPr>
            <w:tcW w:w="8196" w:type="dxa"/>
            <w:tcBorders>
              <w:top w:val="nil"/>
              <w:left w:val="nil"/>
              <w:bottom w:val="nil"/>
              <w:right w:val="nil"/>
            </w:tcBorders>
            <w:vAlign w:val="bottom"/>
          </w:tcPr>
          <w:p w14:paraId="19FF1040" w14:textId="77777777" w:rsidR="0011564F" w:rsidRDefault="0011564F" w:rsidP="0011564F">
            <w:pPr>
              <w:rPr>
                <w:noProof/>
              </w:rPr>
            </w:pPr>
          </w:p>
        </w:tc>
        <w:tc>
          <w:tcPr>
            <w:tcW w:w="1992" w:type="dxa"/>
            <w:tcBorders>
              <w:top w:val="nil"/>
              <w:left w:val="nil"/>
              <w:bottom w:val="nil"/>
              <w:right w:val="nil"/>
            </w:tcBorders>
          </w:tcPr>
          <w:p w14:paraId="691F2EBB" w14:textId="77777777" w:rsidR="0011564F" w:rsidRDefault="0011564F" w:rsidP="0011564F">
            <w:pPr>
              <w:rPr>
                <w:noProof/>
              </w:rPr>
            </w:pPr>
          </w:p>
        </w:tc>
      </w:tr>
    </w:tbl>
    <w:p w14:paraId="2EE7006D" w14:textId="0DE90A07" w:rsidR="0011564F" w:rsidRDefault="0011564F">
      <w:pPr>
        <w:spacing w:after="200"/>
      </w:pPr>
    </w:p>
    <w:p w14:paraId="7ED1E5CA" w14:textId="5319B45D" w:rsidR="0011564F" w:rsidRDefault="0011564F">
      <w:pPr>
        <w:spacing w:after="200"/>
      </w:pPr>
      <w:r w:rsidRPr="00B4596F">
        <w:rPr>
          <w:noProof/>
          <w:sz w:val="28"/>
          <w:szCs w:val="28"/>
          <w:lang w:val="en-GB" w:eastAsia="en-GB"/>
        </w:rPr>
        <mc:AlternateContent>
          <mc:Choice Requires="wps">
            <w:drawing>
              <wp:inline distT="0" distB="0" distL="0" distR="0" wp14:anchorId="0D96BA10" wp14:editId="7661E17C">
                <wp:extent cx="4511040" cy="723900"/>
                <wp:effectExtent l="0" t="0" r="0" b="0"/>
                <wp:docPr id="8" name="Text Box 8"/>
                <wp:cNvGraphicFramePr/>
                <a:graphic xmlns:a="http://schemas.openxmlformats.org/drawingml/2006/main">
                  <a:graphicData uri="http://schemas.microsoft.com/office/word/2010/wordprocessingShape">
                    <wps:wsp>
                      <wps:cNvSpPr txBox="1"/>
                      <wps:spPr>
                        <a:xfrm>
                          <a:off x="0" y="0"/>
                          <a:ext cx="4511040" cy="723900"/>
                        </a:xfrm>
                        <a:prstGeom prst="rect">
                          <a:avLst/>
                        </a:prstGeom>
                        <a:noFill/>
                        <a:ln w="6350">
                          <a:noFill/>
                        </a:ln>
                      </wps:spPr>
                      <wps:txbx>
                        <w:txbxContent>
                          <w:p w14:paraId="478932B0" w14:textId="511C551D" w:rsidR="0011564F" w:rsidRPr="00AB3CEE" w:rsidRDefault="00A834C3" w:rsidP="0011564F">
                            <w:pPr>
                              <w:pStyle w:val="Title"/>
                              <w:rPr>
                                <w:b w:val="0"/>
                                <w:color w:val="161718" w:themeColor="text1"/>
                                <w:sz w:val="52"/>
                                <w:szCs w:val="52"/>
                                <w:lang w:val="en-IN"/>
                              </w:rPr>
                            </w:pPr>
                            <w:r w:rsidRPr="00AB3CEE">
                              <w:rPr>
                                <w:b w:val="0"/>
                                <w:caps w:val="0"/>
                                <w:color w:val="161718" w:themeColor="text1"/>
                                <w:sz w:val="52"/>
                                <w:szCs w:val="52"/>
                                <w:lang w:val="en-IN"/>
                              </w:rPr>
                              <w:t>Anti-Lock Braking</w:t>
                            </w:r>
                            <w:r w:rsidR="0011564F" w:rsidRPr="00AB3CEE">
                              <w:rPr>
                                <w:b w:val="0"/>
                                <w:caps w:val="0"/>
                                <w:color w:val="161718" w:themeColor="text1"/>
                                <w:sz w:val="52"/>
                                <w:szCs w:val="52"/>
                                <w:lang w:val="en-IN"/>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D96BA10" id="_x0000_t202" coordsize="21600,21600" o:spt="202" path="m,l,21600r21600,l21600,xe">
                <v:stroke joinstyle="miter"/>
                <v:path gradientshapeok="t" o:connecttype="rect"/>
              </v:shapetype>
              <v:shape id="Text Box 8" o:spid="_x0000_s1026" type="#_x0000_t202" style="width:355.2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" filled="f" stroked="f" strokeweight=".5pt">
                <v:textbox>
                  <w:txbxContent>
                    <w:p w14:paraId="478932B0" w14:textId="511C551D" w:rsidR="0011564F" w:rsidRPr="00AB3CEE" w:rsidRDefault="00A834C3" w:rsidP="0011564F">
                      <w:pPr>
                        <w:pStyle w:val="Title"/>
                        <w:rPr>
                          <w:b w:val="0"/>
                          <w:color w:val="161718" w:themeColor="text1"/>
                          <w:sz w:val="52"/>
                          <w:szCs w:val="52"/>
                          <w:lang w:val="en-IN"/>
                        </w:rPr>
                      </w:pPr>
                      <w:r w:rsidRPr="00AB3CEE">
                        <w:rPr>
                          <w:b w:val="0"/>
                          <w:caps w:val="0"/>
                          <w:color w:val="161718" w:themeColor="text1"/>
                          <w:sz w:val="52"/>
                          <w:szCs w:val="52"/>
                          <w:lang w:val="en-IN"/>
                        </w:rPr>
                        <w:t>Anti-Lock Braking</w:t>
                      </w:r>
                      <w:r w:rsidR="0011564F" w:rsidRPr="00AB3CEE">
                        <w:rPr>
                          <w:b w:val="0"/>
                          <w:caps w:val="0"/>
                          <w:color w:val="161718" w:themeColor="text1"/>
                          <w:sz w:val="52"/>
                          <w:szCs w:val="52"/>
                          <w:lang w:val="en-IN"/>
                        </w:rPr>
                        <w:t xml:space="preserve"> System</w:t>
                      </w:r>
                    </w:p>
                  </w:txbxContent>
                </v:textbox>
                <w10:anchorlock/>
              </v:shape>
            </w:pict>
          </mc:Fallback>
        </mc:AlternateContent>
      </w:r>
    </w:p>
    <w:p w14:paraId="47004C62" w14:textId="4D40021D" w:rsidR="0011564F" w:rsidRDefault="0011564F">
      <w:pPr>
        <w:spacing w:after="200"/>
      </w:pPr>
      <w:r w:rsidRPr="00B4596F">
        <w:rPr>
          <w:noProof/>
          <w:sz w:val="28"/>
          <w:szCs w:val="28"/>
          <w:lang w:val="en-GB" w:eastAsia="en-GB"/>
        </w:rPr>
        <mc:AlternateContent>
          <mc:Choice Requires="wps">
            <w:drawing>
              <wp:inline distT="0" distB="0" distL="0" distR="0" wp14:anchorId="2B9DF897" wp14:editId="40108F64">
                <wp:extent cx="6469380" cy="975360"/>
                <wp:effectExtent l="0" t="0" r="0" b="0"/>
                <wp:docPr id="3" name="Text Box 3"/>
                <wp:cNvGraphicFramePr/>
                <a:graphic xmlns:a="http://schemas.openxmlformats.org/drawingml/2006/main">
                  <a:graphicData uri="http://schemas.microsoft.com/office/word/2010/wordprocessingShape">
                    <wps:wsp>
                      <wps:cNvSpPr txBox="1"/>
                      <wps:spPr>
                        <a:xfrm>
                          <a:off x="0" y="0"/>
                          <a:ext cx="6469380" cy="975360"/>
                        </a:xfrm>
                        <a:prstGeom prst="rect">
                          <a:avLst/>
                        </a:prstGeom>
                        <a:noFill/>
                        <a:ln w="6350">
                          <a:noFill/>
                        </a:ln>
                      </wps:spPr>
                      <wps:txbx>
                        <w:txbxContent>
                          <w:p w14:paraId="4430E136" w14:textId="608875F8" w:rsidR="00113C32" w:rsidRDefault="00113C32" w:rsidP="0011564F">
                            <w:pPr>
                              <w:pStyle w:val="Heading2"/>
                              <w:rPr>
                                <w:szCs w:val="52"/>
                              </w:rPr>
                            </w:pPr>
                            <w:bookmarkStart w:id="0" w:name="_Toc45892623"/>
                            <w:bookmarkStart w:id="1" w:name="_Toc47085762"/>
                            <w:bookmarkStart w:id="2" w:name="_Toc59014396"/>
                            <w:bookmarkStart w:id="3" w:name="_Toc59207304"/>
                            <w:r w:rsidRPr="00AB3CEE">
                              <w:rPr>
                                <w:szCs w:val="52"/>
                              </w:rPr>
                              <w:t>Name:</w:t>
                            </w:r>
                            <w:r>
                              <w:rPr>
                                <w:szCs w:val="52"/>
                              </w:rPr>
                              <w:t xml:space="preserve"> Lakshmi Ramesh.</w:t>
                            </w:r>
                          </w:p>
                          <w:p w14:paraId="223CB1AE" w14:textId="77777777" w:rsidR="00473FB2" w:rsidRPr="00AB3CEE" w:rsidRDefault="0011564F" w:rsidP="0011564F">
                            <w:pPr>
                              <w:pStyle w:val="Heading2"/>
                              <w:rPr>
                                <w:szCs w:val="52"/>
                              </w:rPr>
                            </w:pPr>
                            <w:r w:rsidRPr="00AB3CEE">
                              <w:rPr>
                                <w:szCs w:val="52"/>
                              </w:rPr>
                              <w:t xml:space="preserve">Unique ID: </w:t>
                            </w:r>
                            <w:r w:rsidR="00113C32">
                              <w:rPr>
                                <w:szCs w:val="52"/>
                              </w:rPr>
                              <w:t>2005439</w:t>
                            </w:r>
                          </w:p>
                          <w:p w14:paraId="0D792A9E" w14:textId="77777777" w:rsidR="0011564F" w:rsidRPr="00AB3CEE" w:rsidRDefault="00C77D97" w:rsidP="0011564F">
                            <w:pPr>
                              <w:pStyle w:val="Heading2"/>
                              <w:rPr>
                                <w:szCs w:val="52"/>
                              </w:rPr>
                            </w:pPr>
                            <w:r>
                              <w:rPr>
                                <w:szCs w:val="52"/>
                              </w:rPr>
                              <w:pict w14:anchorId="17E21900">
                                <v:shape id="_x0000_i5125"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p>
                          <w:p w14:paraId="7C64B108" w14:textId="77777777" w:rsidR="0011564F" w:rsidRPr="00C653FF" w:rsidRDefault="0011564F" w:rsidP="0011564F">
                            <w:pPr>
                              <w:pStyle w:val="Heading2"/>
                              <w:rPr>
                                <w:b/>
                              </w:rPr>
                            </w:pPr>
                          </w:p>
                          <w:p w14:paraId="3DE8849B" w14:textId="77777777" w:rsidR="00344174" w:rsidRDefault="00344174"/>
                          <w:p w14:paraId="1C33FC29" w14:textId="77777777" w:rsidR="00473FB2" w:rsidRDefault="0011564F" w:rsidP="0011564F">
                            <w:pPr>
                              <w:pStyle w:val="Heading2"/>
                            </w:pPr>
                            <w:r>
                              <w:t xml:space="preserve">Name and Unique ID: </w:t>
                            </w:r>
                          </w:p>
                          <w:p w14:paraId="115D802C" w14:textId="77777777" w:rsidR="0011564F" w:rsidRDefault="00C77D97" w:rsidP="0011564F">
                            <w:pPr>
                              <w:pStyle w:val="Heading2"/>
                            </w:pPr>
                            <w:r>
                              <w:pict w14:anchorId="17E21900">
                                <v:shape id="_x0000_i5124"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4B0AD234" w14:textId="77777777" w:rsidR="0011564F" w:rsidRPr="00C653FF" w:rsidRDefault="0011564F" w:rsidP="0011564F">
                            <w:pPr>
                              <w:pStyle w:val="Heading2"/>
                              <w:rPr>
                                <w:b/>
                              </w:rPr>
                            </w:pPr>
                          </w:p>
                          <w:p w14:paraId="792EF3E6" w14:textId="77777777" w:rsidR="000E7D47" w:rsidRDefault="000E7D47"/>
                          <w:p w14:paraId="194FA4AF" w14:textId="77777777" w:rsidR="00473FB2" w:rsidRDefault="0011564F" w:rsidP="0011564F">
                            <w:pPr>
                              <w:pStyle w:val="Heading2"/>
                            </w:pPr>
                            <w:r>
                              <w:t xml:space="preserve">Name and Unique ID: </w:t>
                            </w:r>
                          </w:p>
                          <w:p w14:paraId="1F6D973B" w14:textId="77777777" w:rsidR="0011564F" w:rsidRDefault="00C77D97" w:rsidP="0011564F">
                            <w:pPr>
                              <w:pStyle w:val="Heading2"/>
                            </w:pPr>
                            <w:r>
                              <w:pict w14:anchorId="17E21900">
                                <v:shape id="_x0000_i5123"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p>
                          <w:p w14:paraId="4A4F7B1D" w14:textId="77777777" w:rsidR="0011564F" w:rsidRPr="00C653FF" w:rsidRDefault="0011564F" w:rsidP="0011564F">
                            <w:pPr>
                              <w:pStyle w:val="Heading2"/>
                              <w:rPr>
                                <w:b/>
                              </w:rPr>
                            </w:pPr>
                          </w:p>
                          <w:p w14:paraId="6632E8B7" w14:textId="77777777" w:rsidR="00344174" w:rsidRDefault="00344174"/>
                          <w:p w14:paraId="4A16A4DF" w14:textId="77777777" w:rsidR="00473FB2" w:rsidRDefault="0011564F" w:rsidP="0011564F">
                            <w:pPr>
                              <w:pStyle w:val="Heading2"/>
                            </w:pPr>
                            <w:r>
                              <w:t xml:space="preserve">Name and Unique ID: </w:t>
                            </w:r>
                          </w:p>
                          <w:p w14:paraId="61BFEA88" w14:textId="77777777" w:rsidR="0011564F" w:rsidRDefault="00C77D97" w:rsidP="0011564F">
                            <w:pPr>
                              <w:pStyle w:val="Heading2"/>
                            </w:pPr>
                            <w:r>
                              <w:pict w14:anchorId="17E21900">
                                <v:shape id="_x0000_i5122"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1A955659" w14:textId="77777777" w:rsidR="0011564F" w:rsidRPr="00C653FF" w:rsidRDefault="0011564F" w:rsidP="0011564F">
                            <w:pPr>
                              <w:pStyle w:val="Heading2"/>
                              <w:rPr>
                                <w:b/>
                              </w:rPr>
                            </w:pPr>
                          </w:p>
                          <w:p w14:paraId="6E1E603B" w14:textId="77777777" w:rsidR="00000000" w:rsidRDefault="00C77D97"/>
                          <w:p w14:paraId="1E5EB7B7" w14:textId="77777777" w:rsidR="00113C32" w:rsidRDefault="00113C32" w:rsidP="0011564F">
                            <w:pPr>
                              <w:pStyle w:val="Heading2"/>
                              <w:rPr>
                                <w:szCs w:val="52"/>
                              </w:rPr>
                            </w:pPr>
                            <w:r w:rsidRPr="00AB3CEE">
                              <w:rPr>
                                <w:szCs w:val="52"/>
                              </w:rPr>
                              <w:t>Name:</w:t>
                            </w:r>
                            <w:r>
                              <w:rPr>
                                <w:szCs w:val="52"/>
                              </w:rPr>
                              <w:t xml:space="preserve"> Lakshmi Ramesh.</w:t>
                            </w:r>
                          </w:p>
                          <w:p w14:paraId="32BA99C2" w14:textId="77777777" w:rsidR="00473FB2" w:rsidRPr="00AB3CEE" w:rsidRDefault="0011564F" w:rsidP="0011564F">
                            <w:pPr>
                              <w:pStyle w:val="Heading2"/>
                              <w:rPr>
                                <w:szCs w:val="52"/>
                              </w:rPr>
                            </w:pPr>
                            <w:r w:rsidRPr="00AB3CEE">
                              <w:rPr>
                                <w:szCs w:val="52"/>
                              </w:rPr>
                              <w:t xml:space="preserve">Unique ID: </w:t>
                            </w:r>
                            <w:r w:rsidR="00113C32">
                              <w:rPr>
                                <w:szCs w:val="52"/>
                              </w:rPr>
                              <w:t>2005439</w:t>
                            </w:r>
                          </w:p>
                          <w:p w14:paraId="3BA97CBF" w14:textId="77777777" w:rsidR="0011564F" w:rsidRPr="00AB3CEE" w:rsidRDefault="00C77D97" w:rsidP="0011564F">
                            <w:pPr>
                              <w:pStyle w:val="Heading2"/>
                              <w:rPr>
                                <w:szCs w:val="52"/>
                              </w:rPr>
                            </w:pPr>
                            <w:r>
                              <w:rPr>
                                <w:szCs w:val="52"/>
                              </w:rPr>
                              <w:pict w14:anchorId="17E21900">
                                <v:shape id="_x0000_i5121"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p>
                          <w:p w14:paraId="702379FC" w14:textId="77777777" w:rsidR="0011564F" w:rsidRPr="00C653FF" w:rsidRDefault="0011564F" w:rsidP="0011564F">
                            <w:pPr>
                              <w:pStyle w:val="Heading2"/>
                              <w:rPr>
                                <w:b/>
                              </w:rPr>
                            </w:pPr>
                          </w:p>
                          <w:p w14:paraId="1C0BA725" w14:textId="77777777" w:rsidR="00344174" w:rsidRDefault="00344174"/>
                          <w:p w14:paraId="0617EDD1" w14:textId="77777777" w:rsidR="00473FB2" w:rsidRDefault="0011564F" w:rsidP="0011564F">
                            <w:pPr>
                              <w:pStyle w:val="Heading2"/>
                            </w:pPr>
                            <w:r>
                              <w:t xml:space="preserve">Name and Unique ID: </w:t>
                            </w:r>
                          </w:p>
                          <w:p w14:paraId="5F0B2751" w14:textId="77777777" w:rsidR="0011564F" w:rsidRDefault="00C77D97" w:rsidP="0011564F">
                            <w:pPr>
                              <w:pStyle w:val="Heading2"/>
                            </w:pPr>
                            <w:r>
                              <w:pict w14:anchorId="17E21900">
                                <v:shape id="_x0000_i5120"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49F037B3" w14:textId="77777777" w:rsidR="0011564F" w:rsidRPr="00C653FF" w:rsidRDefault="0011564F" w:rsidP="0011564F">
                            <w:pPr>
                              <w:pStyle w:val="Heading2"/>
                              <w:rPr>
                                <w:b/>
                              </w:rPr>
                            </w:pPr>
                          </w:p>
                          <w:p w14:paraId="1F95AFBC" w14:textId="77777777" w:rsidR="000E7D47" w:rsidRDefault="000E7D47"/>
                          <w:p w14:paraId="4C8393BE" w14:textId="77777777" w:rsidR="00473FB2" w:rsidRDefault="0011564F" w:rsidP="0011564F">
                            <w:pPr>
                              <w:pStyle w:val="Heading2"/>
                            </w:pPr>
                            <w:r>
                              <w:t xml:space="preserve">Name and Unique ID: </w:t>
                            </w:r>
                          </w:p>
                          <w:p w14:paraId="6EC7AEB2" w14:textId="77777777" w:rsidR="0011564F" w:rsidRDefault="00C77D97" w:rsidP="0011564F">
                            <w:pPr>
                              <w:pStyle w:val="Heading2"/>
                            </w:pPr>
                            <w:r>
                              <w:pict w14:anchorId="17E21900">
                                <v:shape id="_x0000_i5119"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p>
                          <w:p w14:paraId="7D85D839" w14:textId="77777777" w:rsidR="0011564F" w:rsidRPr="00C653FF" w:rsidRDefault="0011564F" w:rsidP="0011564F">
                            <w:pPr>
                              <w:pStyle w:val="Heading2"/>
                              <w:rPr>
                                <w:b/>
                              </w:rPr>
                            </w:pPr>
                          </w:p>
                          <w:p w14:paraId="12C502C3" w14:textId="77777777" w:rsidR="00344174" w:rsidRDefault="00344174"/>
                          <w:p w14:paraId="2B07B6A7" w14:textId="77777777" w:rsidR="00473FB2" w:rsidRDefault="0011564F" w:rsidP="0011564F">
                            <w:pPr>
                              <w:pStyle w:val="Heading2"/>
                            </w:pPr>
                            <w:r>
                              <w:t xml:space="preserve">Name and Unique ID: </w:t>
                            </w:r>
                          </w:p>
                          <w:p w14:paraId="61F6E6E7" w14:textId="77777777" w:rsidR="0011564F" w:rsidRDefault="00C77D97" w:rsidP="0011564F">
                            <w:pPr>
                              <w:pStyle w:val="Heading2"/>
                            </w:pPr>
                            <w:r>
                              <w:pict w14:anchorId="17E21900">
                                <v:shape id="_x0000_i5118"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58051BA3" w14:textId="77777777" w:rsidR="0011564F" w:rsidRPr="00C653FF" w:rsidRDefault="0011564F" w:rsidP="0011564F">
                            <w:pPr>
                              <w:pStyle w:val="Heading2"/>
                              <w:rPr>
                                <w:b/>
                              </w:rPr>
                            </w:pPr>
                          </w:p>
                          <w:p w14:paraId="57020F62" w14:textId="77777777" w:rsidR="00000000" w:rsidRDefault="00C77D97"/>
                          <w:p w14:paraId="05151446" w14:textId="77777777" w:rsidR="00113C32" w:rsidRDefault="00113C32" w:rsidP="0011564F">
                            <w:pPr>
                              <w:pStyle w:val="Heading2"/>
                              <w:rPr>
                                <w:szCs w:val="52"/>
                              </w:rPr>
                            </w:pPr>
                            <w:r w:rsidRPr="00AB3CEE">
                              <w:rPr>
                                <w:szCs w:val="52"/>
                              </w:rPr>
                              <w:t>Name:</w:t>
                            </w:r>
                            <w:r>
                              <w:rPr>
                                <w:szCs w:val="52"/>
                              </w:rPr>
                              <w:t xml:space="preserve"> Lakshmi Ramesh.</w:t>
                            </w:r>
                          </w:p>
                          <w:p w14:paraId="14B7639A" w14:textId="77777777" w:rsidR="00473FB2" w:rsidRPr="00AB3CEE" w:rsidRDefault="0011564F" w:rsidP="0011564F">
                            <w:pPr>
                              <w:pStyle w:val="Heading2"/>
                              <w:rPr>
                                <w:szCs w:val="52"/>
                              </w:rPr>
                            </w:pPr>
                            <w:r w:rsidRPr="00AB3CEE">
                              <w:rPr>
                                <w:szCs w:val="52"/>
                              </w:rPr>
                              <w:t xml:space="preserve">Unique ID: </w:t>
                            </w:r>
                            <w:r w:rsidR="00113C32">
                              <w:rPr>
                                <w:szCs w:val="52"/>
                              </w:rPr>
                              <w:t>2005439</w:t>
                            </w:r>
                          </w:p>
                          <w:p w14:paraId="5A74B7D3" w14:textId="77777777" w:rsidR="0011564F" w:rsidRPr="00AB3CEE" w:rsidRDefault="00C77D97" w:rsidP="0011564F">
                            <w:pPr>
                              <w:pStyle w:val="Heading2"/>
                              <w:rPr>
                                <w:szCs w:val="52"/>
                              </w:rPr>
                            </w:pPr>
                            <w:r>
                              <w:rPr>
                                <w:szCs w:val="52"/>
                              </w:rPr>
                              <w:pict w14:anchorId="17E21900">
                                <v:shape id="_x0000_i5117"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p>
                          <w:p w14:paraId="4ABD1249" w14:textId="77777777" w:rsidR="0011564F" w:rsidRPr="00C653FF" w:rsidRDefault="0011564F" w:rsidP="0011564F">
                            <w:pPr>
                              <w:pStyle w:val="Heading2"/>
                              <w:rPr>
                                <w:b/>
                              </w:rPr>
                            </w:pPr>
                          </w:p>
                          <w:p w14:paraId="5273654B" w14:textId="77777777" w:rsidR="00344174" w:rsidRDefault="00344174"/>
                          <w:p w14:paraId="3001C1DE" w14:textId="77777777" w:rsidR="00473FB2" w:rsidRDefault="0011564F" w:rsidP="0011564F">
                            <w:pPr>
                              <w:pStyle w:val="Heading2"/>
                            </w:pPr>
                            <w:r>
                              <w:t xml:space="preserve">Name and Unique ID: </w:t>
                            </w:r>
                          </w:p>
                          <w:p w14:paraId="4E773066" w14:textId="77777777" w:rsidR="0011564F" w:rsidRDefault="00C77D97" w:rsidP="0011564F">
                            <w:pPr>
                              <w:pStyle w:val="Heading2"/>
                            </w:pPr>
                            <w:r>
                              <w:pict w14:anchorId="17E21900">
                                <v:shape id="_x0000_i5116"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4D888F39" w14:textId="77777777" w:rsidR="0011564F" w:rsidRPr="00C653FF" w:rsidRDefault="0011564F" w:rsidP="0011564F">
                            <w:pPr>
                              <w:pStyle w:val="Heading2"/>
                              <w:rPr>
                                <w:b/>
                              </w:rPr>
                            </w:pPr>
                          </w:p>
                          <w:p w14:paraId="0AEB5334" w14:textId="77777777" w:rsidR="000E7D47" w:rsidRDefault="000E7D47"/>
                          <w:p w14:paraId="00E3AF09" w14:textId="77777777" w:rsidR="00473FB2" w:rsidRDefault="0011564F" w:rsidP="0011564F">
                            <w:pPr>
                              <w:pStyle w:val="Heading2"/>
                            </w:pPr>
                            <w:r>
                              <w:t xml:space="preserve">Name and Unique ID: </w:t>
                            </w:r>
                          </w:p>
                          <w:p w14:paraId="39BEA823" w14:textId="77777777" w:rsidR="0011564F" w:rsidRDefault="00C77D97" w:rsidP="0011564F">
                            <w:pPr>
                              <w:pStyle w:val="Heading2"/>
                            </w:pPr>
                            <w:r>
                              <w:pict w14:anchorId="17E21900">
                                <v:shape id="_x0000_i5115"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p>
                          <w:p w14:paraId="62452593" w14:textId="77777777" w:rsidR="0011564F" w:rsidRPr="00C653FF" w:rsidRDefault="0011564F" w:rsidP="0011564F">
                            <w:pPr>
                              <w:pStyle w:val="Heading2"/>
                              <w:rPr>
                                <w:b/>
                              </w:rPr>
                            </w:pPr>
                          </w:p>
                          <w:p w14:paraId="11BF5C0F" w14:textId="77777777" w:rsidR="00344174" w:rsidRDefault="00344174"/>
                          <w:p w14:paraId="753B7540" w14:textId="77777777" w:rsidR="00473FB2" w:rsidRDefault="0011564F" w:rsidP="0011564F">
                            <w:pPr>
                              <w:pStyle w:val="Heading2"/>
                            </w:pPr>
                            <w:r>
                              <w:t xml:space="preserve">Name and Unique ID: </w:t>
                            </w:r>
                          </w:p>
                          <w:p w14:paraId="050E153C" w14:textId="77777777" w:rsidR="0011564F" w:rsidRDefault="00C77D97" w:rsidP="0011564F">
                            <w:pPr>
                              <w:pStyle w:val="Heading2"/>
                            </w:pPr>
                            <w:r>
                              <w:pict w14:anchorId="17E21900">
                                <v:shape id="_x0000_i5114"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08515161" w14:textId="77777777" w:rsidR="0011564F" w:rsidRPr="00C653FF" w:rsidRDefault="0011564F" w:rsidP="0011564F">
                            <w:pPr>
                              <w:pStyle w:val="Heading2"/>
                              <w:rPr>
                                <w:b/>
                              </w:rPr>
                            </w:pPr>
                          </w:p>
                          <w:p w14:paraId="32AB9AA8" w14:textId="77777777" w:rsidR="00000000" w:rsidRDefault="00C77D97"/>
                          <w:p w14:paraId="7C58DD25" w14:textId="77777777" w:rsidR="00113C32" w:rsidRDefault="00113C32" w:rsidP="0011564F">
                            <w:pPr>
                              <w:pStyle w:val="Heading2"/>
                              <w:rPr>
                                <w:szCs w:val="52"/>
                              </w:rPr>
                            </w:pPr>
                            <w:r w:rsidRPr="00AB3CEE">
                              <w:rPr>
                                <w:szCs w:val="52"/>
                              </w:rPr>
                              <w:t>Name:</w:t>
                            </w:r>
                            <w:r>
                              <w:rPr>
                                <w:szCs w:val="52"/>
                              </w:rPr>
                              <w:t xml:space="preserve"> Lakshmi Ramesh.</w:t>
                            </w:r>
                          </w:p>
                          <w:p w14:paraId="7828C488" w14:textId="77777777" w:rsidR="00473FB2" w:rsidRPr="00AB3CEE" w:rsidRDefault="0011564F" w:rsidP="0011564F">
                            <w:pPr>
                              <w:pStyle w:val="Heading2"/>
                              <w:rPr>
                                <w:szCs w:val="52"/>
                              </w:rPr>
                            </w:pPr>
                            <w:r w:rsidRPr="00AB3CEE">
                              <w:rPr>
                                <w:szCs w:val="52"/>
                              </w:rPr>
                              <w:t xml:space="preserve">Unique ID: </w:t>
                            </w:r>
                            <w:r w:rsidR="00113C32">
                              <w:rPr>
                                <w:szCs w:val="52"/>
                              </w:rPr>
                              <w:t>2005439</w:t>
                            </w:r>
                          </w:p>
                          <w:p w14:paraId="4F088B6B" w14:textId="77777777" w:rsidR="0011564F" w:rsidRPr="00AB3CEE" w:rsidRDefault="00C77D97" w:rsidP="0011564F">
                            <w:pPr>
                              <w:pStyle w:val="Heading2"/>
                              <w:rPr>
                                <w:szCs w:val="52"/>
                              </w:rPr>
                            </w:pPr>
                            <w:r>
                              <w:rPr>
                                <w:szCs w:val="52"/>
                              </w:rPr>
                              <w:pict w14:anchorId="17E21900">
                                <v:shape id="_x0000_i5113"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p>
                          <w:p w14:paraId="15D96503" w14:textId="77777777" w:rsidR="0011564F" w:rsidRPr="00C653FF" w:rsidRDefault="0011564F" w:rsidP="0011564F">
                            <w:pPr>
                              <w:pStyle w:val="Heading2"/>
                              <w:rPr>
                                <w:b/>
                              </w:rPr>
                            </w:pPr>
                          </w:p>
                          <w:p w14:paraId="5004CF19" w14:textId="77777777" w:rsidR="00344174" w:rsidRDefault="00344174"/>
                          <w:p w14:paraId="6389D5F6" w14:textId="77777777" w:rsidR="00473FB2" w:rsidRDefault="0011564F" w:rsidP="0011564F">
                            <w:pPr>
                              <w:pStyle w:val="Heading2"/>
                            </w:pPr>
                            <w:r>
                              <w:t xml:space="preserve">Name and Unique ID: </w:t>
                            </w:r>
                          </w:p>
                          <w:p w14:paraId="39E21D14" w14:textId="77777777" w:rsidR="0011564F" w:rsidRDefault="00C77D97" w:rsidP="0011564F">
                            <w:pPr>
                              <w:pStyle w:val="Heading2"/>
                            </w:pPr>
                            <w:r>
                              <w:pict w14:anchorId="17E21900">
                                <v:shape id="_x0000_i5112"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32825285" w14:textId="77777777" w:rsidR="0011564F" w:rsidRPr="00C653FF" w:rsidRDefault="0011564F" w:rsidP="0011564F">
                            <w:pPr>
                              <w:pStyle w:val="Heading2"/>
                              <w:rPr>
                                <w:b/>
                              </w:rPr>
                            </w:pPr>
                          </w:p>
                          <w:p w14:paraId="4CA49261" w14:textId="77777777" w:rsidR="000E7D47" w:rsidRDefault="000E7D47"/>
                          <w:p w14:paraId="609079D0" w14:textId="77777777" w:rsidR="00473FB2" w:rsidRDefault="0011564F" w:rsidP="0011564F">
                            <w:pPr>
                              <w:pStyle w:val="Heading2"/>
                            </w:pPr>
                            <w:r>
                              <w:t xml:space="preserve">Name and Unique ID: </w:t>
                            </w:r>
                          </w:p>
                          <w:p w14:paraId="219E13F4" w14:textId="77777777" w:rsidR="0011564F" w:rsidRDefault="00C77D97" w:rsidP="0011564F">
                            <w:pPr>
                              <w:pStyle w:val="Heading2"/>
                            </w:pPr>
                            <w:r>
                              <w:pict w14:anchorId="17E21900">
                                <v:shape id="_x0000_i5111"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p>
                          <w:p w14:paraId="487046FD" w14:textId="77777777" w:rsidR="0011564F" w:rsidRPr="00C653FF" w:rsidRDefault="0011564F" w:rsidP="0011564F">
                            <w:pPr>
                              <w:pStyle w:val="Heading2"/>
                              <w:rPr>
                                <w:b/>
                              </w:rPr>
                            </w:pPr>
                          </w:p>
                          <w:p w14:paraId="16603F77" w14:textId="77777777" w:rsidR="00344174" w:rsidRDefault="00344174"/>
                          <w:p w14:paraId="056F6CC2" w14:textId="77777777" w:rsidR="00473FB2" w:rsidRDefault="0011564F" w:rsidP="0011564F">
                            <w:pPr>
                              <w:pStyle w:val="Heading2"/>
                            </w:pPr>
                            <w:r>
                              <w:t xml:space="preserve">Name and Unique ID: </w:t>
                            </w:r>
                          </w:p>
                          <w:p w14:paraId="1EAC0E9E" w14:textId="77777777" w:rsidR="0011564F" w:rsidRDefault="00C77D97" w:rsidP="0011564F">
                            <w:pPr>
                              <w:pStyle w:val="Heading2"/>
                            </w:pPr>
                            <w:r>
                              <w:pict w14:anchorId="17E21900">
                                <v:shape id="_x0000_i5110"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49B98975" w14:textId="77777777" w:rsidR="0011564F" w:rsidRPr="00C653FF" w:rsidRDefault="0011564F" w:rsidP="0011564F">
                            <w:pPr>
                              <w:pStyle w:val="Heading2"/>
                              <w:rPr>
                                <w:b/>
                              </w:rPr>
                            </w:pPr>
                          </w:p>
                          <w:p w14:paraId="6DDB20F9" w14:textId="77777777" w:rsidR="00000000" w:rsidRDefault="00C77D97"/>
                          <w:p w14:paraId="4AC867E3" w14:textId="0A8CD7A3" w:rsidR="00113C32" w:rsidRDefault="00113C32" w:rsidP="0011564F">
                            <w:pPr>
                              <w:pStyle w:val="Heading2"/>
                              <w:rPr>
                                <w:szCs w:val="52"/>
                              </w:rPr>
                            </w:pPr>
                            <w:r w:rsidRPr="00AB3CEE">
                              <w:rPr>
                                <w:szCs w:val="52"/>
                              </w:rPr>
                              <w:t>Name:</w:t>
                            </w:r>
                            <w:r>
                              <w:rPr>
                                <w:szCs w:val="52"/>
                              </w:rPr>
                              <w:t xml:space="preserve"> Lakshmi Ramesh.</w:t>
                            </w:r>
                            <w:bookmarkEnd w:id="3"/>
                          </w:p>
                          <w:p w14:paraId="05464DF4" w14:textId="48758382" w:rsidR="00473FB2" w:rsidRPr="00AB3CEE" w:rsidRDefault="0011564F" w:rsidP="0011564F">
                            <w:pPr>
                              <w:pStyle w:val="Heading2"/>
                              <w:rPr>
                                <w:szCs w:val="52"/>
                              </w:rPr>
                            </w:pPr>
                            <w:bookmarkStart w:id="4" w:name="_Toc59207305"/>
                            <w:r w:rsidRPr="00AB3CEE">
                              <w:rPr>
                                <w:szCs w:val="52"/>
                              </w:rPr>
                              <w:t xml:space="preserve">Unique ID: </w:t>
                            </w:r>
                            <w:r w:rsidR="00113C32">
                              <w:rPr>
                                <w:szCs w:val="52"/>
                              </w:rPr>
                              <w:t>2005439</w:t>
                            </w:r>
                            <w:bookmarkEnd w:id="4"/>
                          </w:p>
                          <w:p w14:paraId="75293EFD" w14:textId="5672B2C4" w:rsidR="0011564F" w:rsidRPr="00AB3CEE" w:rsidRDefault="00C77D97" w:rsidP="0011564F">
                            <w:pPr>
                              <w:pStyle w:val="Heading2"/>
                              <w:rPr>
                                <w:szCs w:val="52"/>
                              </w:rPr>
                            </w:pPr>
                            <w:bookmarkStart w:id="5" w:name="_Toc59207306"/>
                            <w:r>
                              <w:rPr>
                                <w:szCs w:val="52"/>
                              </w:rPr>
                              <w:pict w14:anchorId="17E21900">
                                <v:shape id="_x0000_i5093"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bookmarkEnd w:id="5"/>
                          </w:p>
                          <w:p w14:paraId="4A625656" w14:textId="77777777" w:rsidR="0011564F" w:rsidRPr="00C653FF" w:rsidRDefault="0011564F" w:rsidP="0011564F">
                            <w:pPr>
                              <w:pStyle w:val="Heading2"/>
                              <w:rPr>
                                <w:b/>
                              </w:rPr>
                            </w:pPr>
                          </w:p>
                          <w:p w14:paraId="399706C5" w14:textId="77777777" w:rsidR="00344174" w:rsidRDefault="00344174"/>
                          <w:p w14:paraId="71EB9220" w14:textId="5A159D00" w:rsidR="00473FB2" w:rsidRDefault="0011564F" w:rsidP="0011564F">
                            <w:pPr>
                              <w:pStyle w:val="Heading2"/>
                            </w:pPr>
                            <w:bookmarkStart w:id="6" w:name="_Toc59207307"/>
                            <w:r>
                              <w:t>Name and Unique ID:</w:t>
                            </w:r>
                            <w:bookmarkEnd w:id="6"/>
                            <w:r>
                              <w:t xml:space="preserve"> </w:t>
                            </w:r>
                          </w:p>
                          <w:p w14:paraId="7551B84D" w14:textId="58494BF8" w:rsidR="0011564F" w:rsidRDefault="00C77D97" w:rsidP="0011564F">
                            <w:pPr>
                              <w:pStyle w:val="Heading2"/>
                            </w:pPr>
                            <w:bookmarkStart w:id="7" w:name="_Toc59207308"/>
                            <w:r>
                              <w:pict w14:anchorId="17E21900">
                                <v:shape id="_x0000_i5092"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7"/>
                          </w:p>
                          <w:p w14:paraId="5B186AB7" w14:textId="77777777" w:rsidR="0011564F" w:rsidRPr="00C653FF" w:rsidRDefault="0011564F" w:rsidP="0011564F">
                            <w:pPr>
                              <w:pStyle w:val="Heading2"/>
                              <w:rPr>
                                <w:b/>
                              </w:rPr>
                            </w:pPr>
                          </w:p>
                          <w:p w14:paraId="52C2DB5A" w14:textId="77777777" w:rsidR="000E7D47" w:rsidRDefault="000E7D47"/>
                          <w:p w14:paraId="1865E29D" w14:textId="70CDEF58" w:rsidR="00473FB2" w:rsidRDefault="0011564F" w:rsidP="0011564F">
                            <w:pPr>
                              <w:pStyle w:val="Heading2"/>
                            </w:pPr>
                            <w:bookmarkStart w:id="8" w:name="_Toc59207309"/>
                            <w:r>
                              <w:t>Name and Unique ID:</w:t>
                            </w:r>
                            <w:bookmarkEnd w:id="8"/>
                            <w:r>
                              <w:t xml:space="preserve"> </w:t>
                            </w:r>
                          </w:p>
                          <w:p w14:paraId="17B36F7D" w14:textId="7D29864B" w:rsidR="0011564F" w:rsidRDefault="00C77D97" w:rsidP="0011564F">
                            <w:pPr>
                              <w:pStyle w:val="Heading2"/>
                            </w:pPr>
                            <w:bookmarkStart w:id="9" w:name="_Toc59207310"/>
                            <w:r>
                              <w:pict w14:anchorId="17E21900">
                                <v:shape id="_x0000_i5091"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bookmarkEnd w:id="9"/>
                          </w:p>
                          <w:p w14:paraId="59C8C8B4" w14:textId="77777777" w:rsidR="0011564F" w:rsidRPr="00C653FF" w:rsidRDefault="0011564F" w:rsidP="0011564F">
                            <w:pPr>
                              <w:pStyle w:val="Heading2"/>
                              <w:rPr>
                                <w:b/>
                              </w:rPr>
                            </w:pPr>
                          </w:p>
                          <w:p w14:paraId="06C8875F" w14:textId="77777777" w:rsidR="00344174" w:rsidRDefault="00344174"/>
                          <w:p w14:paraId="55FE0327" w14:textId="254D85F8" w:rsidR="00473FB2" w:rsidRDefault="0011564F" w:rsidP="0011564F">
                            <w:pPr>
                              <w:pStyle w:val="Heading2"/>
                            </w:pPr>
                            <w:bookmarkStart w:id="10" w:name="_Toc59207311"/>
                            <w:r>
                              <w:t>Name and Unique ID:</w:t>
                            </w:r>
                            <w:bookmarkEnd w:id="10"/>
                            <w:r>
                              <w:t xml:space="preserve"> </w:t>
                            </w:r>
                          </w:p>
                          <w:p w14:paraId="0CCBDF7D" w14:textId="20E4946F" w:rsidR="0011564F" w:rsidRDefault="00C77D97" w:rsidP="0011564F">
                            <w:pPr>
                              <w:pStyle w:val="Heading2"/>
                            </w:pPr>
                            <w:bookmarkStart w:id="11" w:name="_Toc59207312"/>
                            <w:r>
                              <w:pict w14:anchorId="17E21900">
                                <v:shape id="_x0000_i5090"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11"/>
                          </w:p>
                          <w:p w14:paraId="04497C9B" w14:textId="77777777" w:rsidR="0011564F" w:rsidRPr="00C653FF" w:rsidRDefault="0011564F" w:rsidP="0011564F">
                            <w:pPr>
                              <w:pStyle w:val="Heading2"/>
                              <w:rPr>
                                <w:b/>
                              </w:rPr>
                            </w:pPr>
                          </w:p>
                          <w:p w14:paraId="123DF0A5" w14:textId="77777777" w:rsidR="00000000" w:rsidRDefault="00C77D97"/>
                          <w:p w14:paraId="6D45B577" w14:textId="1E9C4CB3" w:rsidR="00113C32" w:rsidRDefault="00113C32" w:rsidP="0011564F">
                            <w:pPr>
                              <w:pStyle w:val="Heading2"/>
                              <w:rPr>
                                <w:szCs w:val="52"/>
                              </w:rPr>
                            </w:pPr>
                            <w:bookmarkStart w:id="12" w:name="_Toc59207313"/>
                            <w:r w:rsidRPr="00AB3CEE">
                              <w:rPr>
                                <w:szCs w:val="52"/>
                              </w:rPr>
                              <w:t>Name:</w:t>
                            </w:r>
                            <w:r>
                              <w:rPr>
                                <w:szCs w:val="52"/>
                              </w:rPr>
                              <w:t xml:space="preserve"> Lakshmi Ramesh.</w:t>
                            </w:r>
                            <w:bookmarkEnd w:id="12"/>
                          </w:p>
                          <w:p w14:paraId="264F9A08" w14:textId="1A3794FD" w:rsidR="00473FB2" w:rsidRPr="00AB3CEE" w:rsidRDefault="0011564F" w:rsidP="0011564F">
                            <w:pPr>
                              <w:pStyle w:val="Heading2"/>
                              <w:rPr>
                                <w:szCs w:val="52"/>
                              </w:rPr>
                            </w:pPr>
                            <w:bookmarkStart w:id="13" w:name="_Toc59207314"/>
                            <w:r w:rsidRPr="00AB3CEE">
                              <w:rPr>
                                <w:szCs w:val="52"/>
                              </w:rPr>
                              <w:t xml:space="preserve">Unique ID: </w:t>
                            </w:r>
                            <w:r w:rsidR="00113C32">
                              <w:rPr>
                                <w:szCs w:val="52"/>
                              </w:rPr>
                              <w:t>2005439</w:t>
                            </w:r>
                            <w:bookmarkEnd w:id="13"/>
                          </w:p>
                          <w:p w14:paraId="56D4EBDD" w14:textId="1B55AC95" w:rsidR="0011564F" w:rsidRPr="00AB3CEE" w:rsidRDefault="00C77D97" w:rsidP="0011564F">
                            <w:pPr>
                              <w:pStyle w:val="Heading2"/>
                              <w:rPr>
                                <w:szCs w:val="52"/>
                              </w:rPr>
                            </w:pPr>
                            <w:bookmarkStart w:id="14" w:name="_Toc59207315"/>
                            <w:r>
                              <w:rPr>
                                <w:szCs w:val="52"/>
                              </w:rPr>
                              <w:pict w14:anchorId="17E21900">
                                <v:shape id="_x0000_i5089"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bookmarkEnd w:id="14"/>
                          </w:p>
                          <w:p w14:paraId="416957A6" w14:textId="77777777" w:rsidR="0011564F" w:rsidRPr="00C653FF" w:rsidRDefault="0011564F" w:rsidP="0011564F">
                            <w:pPr>
                              <w:pStyle w:val="Heading2"/>
                              <w:rPr>
                                <w:b/>
                              </w:rPr>
                            </w:pPr>
                          </w:p>
                          <w:p w14:paraId="01545765" w14:textId="77777777" w:rsidR="00344174" w:rsidRDefault="00344174"/>
                          <w:p w14:paraId="1BA97A3C" w14:textId="2D29E668" w:rsidR="00473FB2" w:rsidRDefault="0011564F" w:rsidP="0011564F">
                            <w:pPr>
                              <w:pStyle w:val="Heading2"/>
                            </w:pPr>
                            <w:bookmarkStart w:id="15" w:name="_Toc59207316"/>
                            <w:r>
                              <w:t>Name and Unique ID:</w:t>
                            </w:r>
                            <w:bookmarkEnd w:id="15"/>
                            <w:r>
                              <w:t xml:space="preserve"> </w:t>
                            </w:r>
                          </w:p>
                          <w:p w14:paraId="4FC320A5" w14:textId="7368DE17" w:rsidR="0011564F" w:rsidRDefault="00C77D97" w:rsidP="0011564F">
                            <w:pPr>
                              <w:pStyle w:val="Heading2"/>
                            </w:pPr>
                            <w:bookmarkStart w:id="16" w:name="_Toc59207317"/>
                            <w:r>
                              <w:pict w14:anchorId="17E21900">
                                <v:shape id="_x0000_i5088"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16"/>
                          </w:p>
                          <w:p w14:paraId="0BC83EE9" w14:textId="77777777" w:rsidR="0011564F" w:rsidRPr="00C653FF" w:rsidRDefault="0011564F" w:rsidP="0011564F">
                            <w:pPr>
                              <w:pStyle w:val="Heading2"/>
                              <w:rPr>
                                <w:b/>
                              </w:rPr>
                            </w:pPr>
                          </w:p>
                          <w:p w14:paraId="1C222E17" w14:textId="77777777" w:rsidR="000E7D47" w:rsidRDefault="000E7D47"/>
                          <w:p w14:paraId="664ED9BB" w14:textId="3546ABFC" w:rsidR="00473FB2" w:rsidRDefault="0011564F" w:rsidP="0011564F">
                            <w:pPr>
                              <w:pStyle w:val="Heading2"/>
                            </w:pPr>
                            <w:bookmarkStart w:id="17" w:name="_Toc59207318"/>
                            <w:r>
                              <w:t>Name and Unique ID:</w:t>
                            </w:r>
                            <w:bookmarkEnd w:id="17"/>
                            <w:r>
                              <w:t xml:space="preserve"> </w:t>
                            </w:r>
                          </w:p>
                          <w:p w14:paraId="7A03CFAB" w14:textId="51D47ABB" w:rsidR="0011564F" w:rsidRDefault="00C77D97" w:rsidP="0011564F">
                            <w:pPr>
                              <w:pStyle w:val="Heading2"/>
                            </w:pPr>
                            <w:bookmarkStart w:id="18" w:name="_Toc59207319"/>
                            <w:r>
                              <w:pict w14:anchorId="17E21900">
                                <v:shape id="_x0000_i5087"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bookmarkEnd w:id="18"/>
                          </w:p>
                          <w:p w14:paraId="7F42D32C" w14:textId="77777777" w:rsidR="0011564F" w:rsidRPr="00C653FF" w:rsidRDefault="0011564F" w:rsidP="0011564F">
                            <w:pPr>
                              <w:pStyle w:val="Heading2"/>
                              <w:rPr>
                                <w:b/>
                              </w:rPr>
                            </w:pPr>
                          </w:p>
                          <w:p w14:paraId="41AC2928" w14:textId="77777777" w:rsidR="00344174" w:rsidRDefault="00344174"/>
                          <w:p w14:paraId="04B3CC36" w14:textId="2997EADE" w:rsidR="00473FB2" w:rsidRDefault="0011564F" w:rsidP="0011564F">
                            <w:pPr>
                              <w:pStyle w:val="Heading2"/>
                            </w:pPr>
                            <w:bookmarkStart w:id="19" w:name="_Toc59207320"/>
                            <w:r>
                              <w:t>Name and Unique ID:</w:t>
                            </w:r>
                            <w:bookmarkEnd w:id="19"/>
                            <w:r>
                              <w:t xml:space="preserve"> </w:t>
                            </w:r>
                          </w:p>
                          <w:p w14:paraId="00ADDD95" w14:textId="6C12EA58" w:rsidR="0011564F" w:rsidRDefault="00C77D97" w:rsidP="0011564F">
                            <w:pPr>
                              <w:pStyle w:val="Heading2"/>
                            </w:pPr>
                            <w:bookmarkStart w:id="20" w:name="_Toc59207321"/>
                            <w:r>
                              <w:pict w14:anchorId="17E21900">
                                <v:shape id="_x0000_i5086"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20"/>
                          </w:p>
                          <w:p w14:paraId="291A45D1" w14:textId="77777777" w:rsidR="0011564F" w:rsidRPr="00C653FF" w:rsidRDefault="0011564F" w:rsidP="0011564F">
                            <w:pPr>
                              <w:pStyle w:val="Heading2"/>
                              <w:rPr>
                                <w:b/>
                              </w:rPr>
                            </w:pPr>
                          </w:p>
                          <w:p w14:paraId="6FF52E9A" w14:textId="77777777" w:rsidR="00000000" w:rsidRDefault="00C77D97"/>
                          <w:p w14:paraId="092C830F" w14:textId="1251768E" w:rsidR="00113C32" w:rsidRDefault="00113C32" w:rsidP="0011564F">
                            <w:pPr>
                              <w:pStyle w:val="Heading2"/>
                              <w:rPr>
                                <w:szCs w:val="52"/>
                              </w:rPr>
                            </w:pPr>
                            <w:bookmarkStart w:id="21" w:name="_Toc59207322"/>
                            <w:r w:rsidRPr="00AB3CEE">
                              <w:rPr>
                                <w:szCs w:val="52"/>
                              </w:rPr>
                              <w:t>Name:</w:t>
                            </w:r>
                            <w:r>
                              <w:rPr>
                                <w:szCs w:val="52"/>
                              </w:rPr>
                              <w:t xml:space="preserve"> Lakshmi Ramesh.</w:t>
                            </w:r>
                            <w:bookmarkEnd w:id="21"/>
                          </w:p>
                          <w:p w14:paraId="0BAC8848" w14:textId="62F89AB1" w:rsidR="00473FB2" w:rsidRPr="00AB3CEE" w:rsidRDefault="0011564F" w:rsidP="0011564F">
                            <w:pPr>
                              <w:pStyle w:val="Heading2"/>
                              <w:rPr>
                                <w:szCs w:val="52"/>
                              </w:rPr>
                            </w:pPr>
                            <w:bookmarkStart w:id="22" w:name="_Toc59207323"/>
                            <w:r w:rsidRPr="00AB3CEE">
                              <w:rPr>
                                <w:szCs w:val="52"/>
                              </w:rPr>
                              <w:t xml:space="preserve">Unique ID: </w:t>
                            </w:r>
                            <w:r w:rsidR="00113C32">
                              <w:rPr>
                                <w:szCs w:val="52"/>
                              </w:rPr>
                              <w:t>2005439</w:t>
                            </w:r>
                            <w:bookmarkEnd w:id="22"/>
                          </w:p>
                          <w:p w14:paraId="74F4DD9D" w14:textId="1BE97FE3" w:rsidR="0011564F" w:rsidRPr="00AB3CEE" w:rsidRDefault="00C77D97" w:rsidP="0011564F">
                            <w:pPr>
                              <w:pStyle w:val="Heading2"/>
                              <w:rPr>
                                <w:szCs w:val="52"/>
                              </w:rPr>
                            </w:pPr>
                            <w:bookmarkStart w:id="23" w:name="_Toc59207324"/>
                            <w:r>
                              <w:rPr>
                                <w:szCs w:val="52"/>
                              </w:rPr>
                              <w:pict w14:anchorId="17E21900">
                                <v:shape id="_x0000_i5085"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bookmarkEnd w:id="23"/>
                          </w:p>
                          <w:p w14:paraId="70E6B75C" w14:textId="77777777" w:rsidR="0011564F" w:rsidRPr="00C653FF" w:rsidRDefault="0011564F" w:rsidP="0011564F">
                            <w:pPr>
                              <w:pStyle w:val="Heading2"/>
                              <w:rPr>
                                <w:b/>
                              </w:rPr>
                            </w:pPr>
                          </w:p>
                          <w:p w14:paraId="5E1530D7" w14:textId="77777777" w:rsidR="00344174" w:rsidRDefault="00344174"/>
                          <w:p w14:paraId="6DFFA203" w14:textId="1920DBF3" w:rsidR="00473FB2" w:rsidRDefault="0011564F" w:rsidP="0011564F">
                            <w:pPr>
                              <w:pStyle w:val="Heading2"/>
                            </w:pPr>
                            <w:bookmarkStart w:id="24" w:name="_Toc59207325"/>
                            <w:r>
                              <w:t>Name and Unique ID:</w:t>
                            </w:r>
                            <w:bookmarkEnd w:id="24"/>
                            <w:r>
                              <w:t xml:space="preserve"> </w:t>
                            </w:r>
                          </w:p>
                          <w:p w14:paraId="02F73B3D" w14:textId="7B69CF32" w:rsidR="0011564F" w:rsidRDefault="00C77D97" w:rsidP="0011564F">
                            <w:pPr>
                              <w:pStyle w:val="Heading2"/>
                            </w:pPr>
                            <w:bookmarkStart w:id="25" w:name="_Toc59207326"/>
                            <w:r>
                              <w:pict w14:anchorId="17E21900">
                                <v:shape id="_x0000_i5084"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25"/>
                          </w:p>
                          <w:p w14:paraId="61A8473C" w14:textId="77777777" w:rsidR="0011564F" w:rsidRPr="00C653FF" w:rsidRDefault="0011564F" w:rsidP="0011564F">
                            <w:pPr>
                              <w:pStyle w:val="Heading2"/>
                              <w:rPr>
                                <w:b/>
                              </w:rPr>
                            </w:pPr>
                          </w:p>
                          <w:p w14:paraId="0FC1ABDC" w14:textId="77777777" w:rsidR="000E7D47" w:rsidRDefault="000E7D47"/>
                          <w:p w14:paraId="13EABFFC" w14:textId="0503E027" w:rsidR="00473FB2" w:rsidRDefault="0011564F" w:rsidP="0011564F">
                            <w:pPr>
                              <w:pStyle w:val="Heading2"/>
                            </w:pPr>
                            <w:bookmarkStart w:id="26" w:name="_Toc59207327"/>
                            <w:r>
                              <w:t>Name and Unique ID:</w:t>
                            </w:r>
                            <w:bookmarkEnd w:id="26"/>
                            <w:r>
                              <w:t xml:space="preserve"> </w:t>
                            </w:r>
                          </w:p>
                          <w:p w14:paraId="2FD3EEB4" w14:textId="28C70069" w:rsidR="0011564F" w:rsidRDefault="00C77D97" w:rsidP="0011564F">
                            <w:pPr>
                              <w:pStyle w:val="Heading2"/>
                            </w:pPr>
                            <w:bookmarkStart w:id="27" w:name="_Toc59207328"/>
                            <w:r>
                              <w:pict w14:anchorId="17E21900">
                                <v:shape id="_x0000_i5083"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bookmarkEnd w:id="27"/>
                          </w:p>
                          <w:p w14:paraId="70794628" w14:textId="77777777" w:rsidR="0011564F" w:rsidRPr="00C653FF" w:rsidRDefault="0011564F" w:rsidP="0011564F">
                            <w:pPr>
                              <w:pStyle w:val="Heading2"/>
                              <w:rPr>
                                <w:b/>
                              </w:rPr>
                            </w:pPr>
                          </w:p>
                          <w:p w14:paraId="77855368" w14:textId="77777777" w:rsidR="00344174" w:rsidRDefault="00344174"/>
                          <w:p w14:paraId="50DDA5C1" w14:textId="6EF06AC0" w:rsidR="00473FB2" w:rsidRDefault="0011564F" w:rsidP="0011564F">
                            <w:pPr>
                              <w:pStyle w:val="Heading2"/>
                            </w:pPr>
                            <w:bookmarkStart w:id="28" w:name="_Toc59207329"/>
                            <w:r>
                              <w:t>Name and Unique ID:</w:t>
                            </w:r>
                            <w:bookmarkEnd w:id="28"/>
                            <w:r>
                              <w:t xml:space="preserve"> </w:t>
                            </w:r>
                          </w:p>
                          <w:p w14:paraId="622CC962" w14:textId="756AB3C0" w:rsidR="0011564F" w:rsidRDefault="00C77D97" w:rsidP="0011564F">
                            <w:pPr>
                              <w:pStyle w:val="Heading2"/>
                            </w:pPr>
                            <w:bookmarkStart w:id="29" w:name="_Toc59207330"/>
                            <w:r>
                              <w:pict w14:anchorId="17E21900">
                                <v:shape id="_x0000_i5082"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29"/>
                          </w:p>
                          <w:p w14:paraId="6B36A07F" w14:textId="77777777" w:rsidR="0011564F" w:rsidRPr="00C653FF" w:rsidRDefault="0011564F" w:rsidP="0011564F">
                            <w:pPr>
                              <w:pStyle w:val="Heading2"/>
                              <w:rPr>
                                <w:b/>
                              </w:rPr>
                            </w:pPr>
                          </w:p>
                          <w:p w14:paraId="29B8178F" w14:textId="77777777" w:rsidR="00000000" w:rsidRDefault="00C77D97"/>
                          <w:p w14:paraId="76CCB40E" w14:textId="164214BB" w:rsidR="00113C32" w:rsidRDefault="00113C32" w:rsidP="0011564F">
                            <w:pPr>
                              <w:pStyle w:val="Heading2"/>
                              <w:rPr>
                                <w:szCs w:val="52"/>
                              </w:rPr>
                            </w:pPr>
                            <w:bookmarkStart w:id="30" w:name="_Toc59207331"/>
                            <w:r w:rsidRPr="00AB3CEE">
                              <w:rPr>
                                <w:szCs w:val="52"/>
                              </w:rPr>
                              <w:t>Name:</w:t>
                            </w:r>
                            <w:r>
                              <w:rPr>
                                <w:szCs w:val="52"/>
                              </w:rPr>
                              <w:t xml:space="preserve"> Lakshmi Ramesh.</w:t>
                            </w:r>
                            <w:bookmarkEnd w:id="30"/>
                          </w:p>
                          <w:p w14:paraId="66EDBBCB" w14:textId="23196D1D" w:rsidR="00473FB2" w:rsidRPr="00AB3CEE" w:rsidRDefault="0011564F" w:rsidP="0011564F">
                            <w:pPr>
                              <w:pStyle w:val="Heading2"/>
                              <w:rPr>
                                <w:szCs w:val="52"/>
                              </w:rPr>
                            </w:pPr>
                            <w:bookmarkStart w:id="31" w:name="_Toc59207332"/>
                            <w:r w:rsidRPr="00AB3CEE">
                              <w:rPr>
                                <w:szCs w:val="52"/>
                              </w:rPr>
                              <w:t xml:space="preserve">Unique ID: </w:t>
                            </w:r>
                            <w:r w:rsidR="00113C32">
                              <w:rPr>
                                <w:szCs w:val="52"/>
                              </w:rPr>
                              <w:t>2005439</w:t>
                            </w:r>
                            <w:bookmarkEnd w:id="31"/>
                          </w:p>
                          <w:p w14:paraId="494A57BA" w14:textId="31A0A9A9" w:rsidR="0011564F" w:rsidRPr="00AB3CEE" w:rsidRDefault="00C77D97" w:rsidP="0011564F">
                            <w:pPr>
                              <w:pStyle w:val="Heading2"/>
                              <w:rPr>
                                <w:szCs w:val="52"/>
                              </w:rPr>
                            </w:pPr>
                            <w:bookmarkStart w:id="32" w:name="_Toc59093494"/>
                            <w:bookmarkStart w:id="33" w:name="_Toc59203104"/>
                            <w:bookmarkStart w:id="34" w:name="_Toc59207333"/>
                            <w:r>
                              <w:rPr>
                                <w:szCs w:val="52"/>
                              </w:rPr>
                              <w:pict w14:anchorId="17E21900">
                                <v:shape id="_x0000_i5081"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bookmarkEnd w:id="32"/>
                            <w:bookmarkEnd w:id="33"/>
                            <w:bookmarkEnd w:id="34"/>
                          </w:p>
                          <w:p w14:paraId="44145383" w14:textId="77777777" w:rsidR="0011564F" w:rsidRPr="00C653FF" w:rsidRDefault="0011564F" w:rsidP="0011564F">
                            <w:pPr>
                              <w:pStyle w:val="Heading2"/>
                              <w:rPr>
                                <w:b/>
                              </w:rPr>
                            </w:pPr>
                          </w:p>
                          <w:p w14:paraId="5AD4935E" w14:textId="77777777" w:rsidR="00344174" w:rsidRDefault="00344174"/>
                          <w:p w14:paraId="282661A1" w14:textId="28F29343" w:rsidR="00473FB2" w:rsidRDefault="0011564F" w:rsidP="0011564F">
                            <w:pPr>
                              <w:pStyle w:val="Heading2"/>
                            </w:pPr>
                            <w:bookmarkStart w:id="35" w:name="_Toc59093495"/>
                            <w:bookmarkStart w:id="36" w:name="_Toc59203105"/>
                            <w:bookmarkStart w:id="37" w:name="_Toc59207334"/>
                            <w:r>
                              <w:t>Name and Unique ID:</w:t>
                            </w:r>
                            <w:bookmarkEnd w:id="35"/>
                            <w:bookmarkEnd w:id="36"/>
                            <w:bookmarkEnd w:id="37"/>
                            <w:r>
                              <w:t xml:space="preserve"> </w:t>
                            </w:r>
                          </w:p>
                          <w:p w14:paraId="637C2737" w14:textId="1A5C5783" w:rsidR="0011564F" w:rsidRDefault="00C77D97" w:rsidP="0011564F">
                            <w:pPr>
                              <w:pStyle w:val="Heading2"/>
                            </w:pPr>
                            <w:bookmarkStart w:id="38" w:name="_Toc59093496"/>
                            <w:bookmarkStart w:id="39" w:name="_Toc59203106"/>
                            <w:bookmarkStart w:id="40" w:name="_Toc59207335"/>
                            <w:r>
                              <w:pict w14:anchorId="17E21900">
                                <v:shape id="_x0000_i5080"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38"/>
                            <w:bookmarkEnd w:id="39"/>
                            <w:bookmarkEnd w:id="40"/>
                          </w:p>
                          <w:p w14:paraId="2CF95EFE" w14:textId="77777777" w:rsidR="0011564F" w:rsidRPr="00C653FF" w:rsidRDefault="0011564F" w:rsidP="0011564F">
                            <w:pPr>
                              <w:pStyle w:val="Heading2"/>
                              <w:rPr>
                                <w:b/>
                              </w:rPr>
                            </w:pPr>
                          </w:p>
                          <w:p w14:paraId="75BE1355" w14:textId="77777777" w:rsidR="000E7D47" w:rsidRDefault="000E7D47"/>
                          <w:p w14:paraId="318C0C3C" w14:textId="3FF5C1F8" w:rsidR="00473FB2" w:rsidRDefault="0011564F" w:rsidP="0011564F">
                            <w:pPr>
                              <w:pStyle w:val="Heading2"/>
                            </w:pPr>
                            <w:bookmarkStart w:id="41" w:name="_Toc59093497"/>
                            <w:bookmarkStart w:id="42" w:name="_Toc59203107"/>
                            <w:bookmarkStart w:id="43" w:name="_Toc59207336"/>
                            <w:r>
                              <w:t>Name and Unique ID:</w:t>
                            </w:r>
                            <w:bookmarkEnd w:id="2"/>
                            <w:bookmarkEnd w:id="41"/>
                            <w:bookmarkEnd w:id="42"/>
                            <w:bookmarkEnd w:id="43"/>
                            <w:r>
                              <w:t xml:space="preserve"> </w:t>
                            </w:r>
                          </w:p>
                          <w:p w14:paraId="64BE1AC2" w14:textId="29E37973" w:rsidR="0011564F" w:rsidRDefault="00C77D97" w:rsidP="0011564F">
                            <w:pPr>
                              <w:pStyle w:val="Heading2"/>
                            </w:pPr>
                            <w:bookmarkStart w:id="44" w:name="_Toc47086042"/>
                            <w:bookmarkStart w:id="45" w:name="_Toc47086633"/>
                            <w:bookmarkStart w:id="46" w:name="_Toc59014374"/>
                            <w:bookmarkStart w:id="47" w:name="_Toc59014397"/>
                            <w:bookmarkStart w:id="48" w:name="_Toc59093498"/>
                            <w:bookmarkStart w:id="49" w:name="_Toc59203108"/>
                            <w:bookmarkStart w:id="50" w:name="_Toc59207337"/>
                            <w:r>
                              <w:pict w14:anchorId="17E21900">
                                <v:shape id="_x0000_i5079"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bookmarkEnd w:id="44"/>
                            <w:bookmarkEnd w:id="45"/>
                            <w:bookmarkEnd w:id="46"/>
                            <w:bookmarkEnd w:id="47"/>
                            <w:bookmarkEnd w:id="48"/>
                            <w:bookmarkEnd w:id="49"/>
                            <w:bookmarkEnd w:id="50"/>
                          </w:p>
                          <w:p w14:paraId="6C1570D2" w14:textId="77777777" w:rsidR="0011564F" w:rsidRPr="00C653FF" w:rsidRDefault="0011564F" w:rsidP="0011564F">
                            <w:pPr>
                              <w:pStyle w:val="Heading2"/>
                              <w:rPr>
                                <w:b/>
                              </w:rPr>
                            </w:pPr>
                          </w:p>
                          <w:p w14:paraId="0D961B28" w14:textId="77777777" w:rsidR="00344174" w:rsidRDefault="00344174"/>
                          <w:p w14:paraId="241FC114" w14:textId="4C70538A" w:rsidR="00473FB2" w:rsidRDefault="0011564F" w:rsidP="0011564F">
                            <w:pPr>
                              <w:pStyle w:val="Heading2"/>
                            </w:pPr>
                            <w:bookmarkStart w:id="51" w:name="_Toc47086043"/>
                            <w:bookmarkStart w:id="52" w:name="_Toc47086634"/>
                            <w:bookmarkStart w:id="53" w:name="_Toc59014375"/>
                            <w:bookmarkStart w:id="54" w:name="_Toc59014398"/>
                            <w:bookmarkStart w:id="55" w:name="_Toc59093499"/>
                            <w:bookmarkStart w:id="56" w:name="_Toc59203109"/>
                            <w:bookmarkStart w:id="57" w:name="_Toc59207338"/>
                            <w:r>
                              <w:t>Name and Unique ID:</w:t>
                            </w:r>
                            <w:bookmarkEnd w:id="0"/>
                            <w:bookmarkEnd w:id="1"/>
                            <w:bookmarkEnd w:id="51"/>
                            <w:bookmarkEnd w:id="52"/>
                            <w:bookmarkEnd w:id="53"/>
                            <w:bookmarkEnd w:id="54"/>
                            <w:bookmarkEnd w:id="55"/>
                            <w:bookmarkEnd w:id="56"/>
                            <w:bookmarkEnd w:id="57"/>
                            <w:r>
                              <w:t xml:space="preserve"> </w:t>
                            </w:r>
                          </w:p>
                          <w:p w14:paraId="7D906DC4" w14:textId="668ECB93" w:rsidR="0011564F" w:rsidRDefault="00C77D97" w:rsidP="0011564F">
                            <w:pPr>
                              <w:pStyle w:val="Heading2"/>
                            </w:pPr>
                            <w:bookmarkStart w:id="58" w:name="_Toc47083044"/>
                            <w:bookmarkStart w:id="59" w:name="_Toc47085763"/>
                            <w:bookmarkStart w:id="60" w:name="_Toc47086044"/>
                            <w:bookmarkStart w:id="61" w:name="_Toc47086635"/>
                            <w:bookmarkStart w:id="62" w:name="_Toc59014376"/>
                            <w:bookmarkStart w:id="63" w:name="_Toc59014399"/>
                            <w:bookmarkStart w:id="64" w:name="_Toc59093500"/>
                            <w:bookmarkStart w:id="65" w:name="_Toc59203110"/>
                            <w:bookmarkStart w:id="66" w:name="_Toc59207339"/>
                            <w:r>
                              <w:pict w14:anchorId="17E21900">
                                <v:shape id="Picture 12" o:spid="_x0000_i5078"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58"/>
                            <w:bookmarkEnd w:id="59"/>
                            <w:bookmarkEnd w:id="60"/>
                            <w:bookmarkEnd w:id="61"/>
                            <w:bookmarkEnd w:id="62"/>
                            <w:bookmarkEnd w:id="63"/>
                            <w:bookmarkEnd w:id="64"/>
                            <w:bookmarkEnd w:id="65"/>
                            <w:bookmarkEnd w:id="66"/>
                          </w:p>
                          <w:p w14:paraId="28CFF6E9" w14:textId="77777777" w:rsidR="0011564F" w:rsidRPr="00C653FF" w:rsidRDefault="0011564F" w:rsidP="0011564F">
                            <w:pPr>
                              <w:pStyle w:val="Heading2"/>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9DF897" id="Text Box 3" o:spid="_x0000_s1027" type="#_x0000_t202" style="width:509.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" filled="f" stroked="f" strokeweight=".5pt">
                <v:textbox>
                  <w:txbxContent>
                    <w:p w14:paraId="4430E136" w14:textId="608875F8" w:rsidR="00113C32" w:rsidRDefault="00113C32" w:rsidP="0011564F">
                      <w:pPr>
                        <w:pStyle w:val="Heading2"/>
                        <w:rPr>
                          <w:szCs w:val="52"/>
                        </w:rPr>
                      </w:pPr>
                      <w:bookmarkStart w:id="67" w:name="_Toc45892623"/>
                      <w:bookmarkStart w:id="68" w:name="_Toc47085762"/>
                      <w:bookmarkStart w:id="69" w:name="_Toc59014396"/>
                      <w:bookmarkStart w:id="70" w:name="_Toc59207304"/>
                      <w:r w:rsidRPr="00AB3CEE">
                        <w:rPr>
                          <w:szCs w:val="52"/>
                        </w:rPr>
                        <w:t>Name:</w:t>
                      </w:r>
                      <w:r>
                        <w:rPr>
                          <w:szCs w:val="52"/>
                        </w:rPr>
                        <w:t xml:space="preserve"> Lakshmi Ramesh.</w:t>
                      </w:r>
                    </w:p>
                    <w:p w14:paraId="223CB1AE" w14:textId="77777777" w:rsidR="00473FB2" w:rsidRPr="00AB3CEE" w:rsidRDefault="0011564F" w:rsidP="0011564F">
                      <w:pPr>
                        <w:pStyle w:val="Heading2"/>
                        <w:rPr>
                          <w:szCs w:val="52"/>
                        </w:rPr>
                      </w:pPr>
                      <w:r w:rsidRPr="00AB3CEE">
                        <w:rPr>
                          <w:szCs w:val="52"/>
                        </w:rPr>
                        <w:t xml:space="preserve">Unique ID: </w:t>
                      </w:r>
                      <w:r w:rsidR="00113C32">
                        <w:rPr>
                          <w:szCs w:val="52"/>
                        </w:rPr>
                        <w:t>2005439</w:t>
                      </w:r>
                    </w:p>
                    <w:p w14:paraId="0D792A9E" w14:textId="77777777" w:rsidR="0011564F" w:rsidRPr="00AB3CEE" w:rsidRDefault="00C77D97" w:rsidP="0011564F">
                      <w:pPr>
                        <w:pStyle w:val="Heading2"/>
                        <w:rPr>
                          <w:szCs w:val="52"/>
                        </w:rPr>
                      </w:pPr>
                      <w:r>
                        <w:rPr>
                          <w:szCs w:val="52"/>
                        </w:rPr>
                        <w:pict w14:anchorId="17E21900">
                          <v:shape id="_x0000_i5125"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p>
                    <w:p w14:paraId="7C64B108" w14:textId="77777777" w:rsidR="0011564F" w:rsidRPr="00C653FF" w:rsidRDefault="0011564F" w:rsidP="0011564F">
                      <w:pPr>
                        <w:pStyle w:val="Heading2"/>
                        <w:rPr>
                          <w:b/>
                        </w:rPr>
                      </w:pPr>
                    </w:p>
                    <w:p w14:paraId="3DE8849B" w14:textId="77777777" w:rsidR="00344174" w:rsidRDefault="00344174"/>
                    <w:p w14:paraId="1C33FC29" w14:textId="77777777" w:rsidR="00473FB2" w:rsidRDefault="0011564F" w:rsidP="0011564F">
                      <w:pPr>
                        <w:pStyle w:val="Heading2"/>
                      </w:pPr>
                      <w:r>
                        <w:t xml:space="preserve">Name and Unique ID: </w:t>
                      </w:r>
                    </w:p>
                    <w:p w14:paraId="115D802C" w14:textId="77777777" w:rsidR="0011564F" w:rsidRDefault="00C77D97" w:rsidP="0011564F">
                      <w:pPr>
                        <w:pStyle w:val="Heading2"/>
                      </w:pPr>
                      <w:r>
                        <w:pict w14:anchorId="17E21900">
                          <v:shape id="_x0000_i5124"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4B0AD234" w14:textId="77777777" w:rsidR="0011564F" w:rsidRPr="00C653FF" w:rsidRDefault="0011564F" w:rsidP="0011564F">
                      <w:pPr>
                        <w:pStyle w:val="Heading2"/>
                        <w:rPr>
                          <w:b/>
                        </w:rPr>
                      </w:pPr>
                    </w:p>
                    <w:p w14:paraId="792EF3E6" w14:textId="77777777" w:rsidR="000E7D47" w:rsidRDefault="000E7D47"/>
                    <w:p w14:paraId="194FA4AF" w14:textId="77777777" w:rsidR="00473FB2" w:rsidRDefault="0011564F" w:rsidP="0011564F">
                      <w:pPr>
                        <w:pStyle w:val="Heading2"/>
                      </w:pPr>
                      <w:r>
                        <w:t xml:space="preserve">Name and Unique ID: </w:t>
                      </w:r>
                    </w:p>
                    <w:p w14:paraId="1F6D973B" w14:textId="77777777" w:rsidR="0011564F" w:rsidRDefault="00C77D97" w:rsidP="0011564F">
                      <w:pPr>
                        <w:pStyle w:val="Heading2"/>
                      </w:pPr>
                      <w:r>
                        <w:pict w14:anchorId="17E21900">
                          <v:shape id="_x0000_i5123"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p>
                    <w:p w14:paraId="4A4F7B1D" w14:textId="77777777" w:rsidR="0011564F" w:rsidRPr="00C653FF" w:rsidRDefault="0011564F" w:rsidP="0011564F">
                      <w:pPr>
                        <w:pStyle w:val="Heading2"/>
                        <w:rPr>
                          <w:b/>
                        </w:rPr>
                      </w:pPr>
                    </w:p>
                    <w:p w14:paraId="6632E8B7" w14:textId="77777777" w:rsidR="00344174" w:rsidRDefault="00344174"/>
                    <w:p w14:paraId="4A16A4DF" w14:textId="77777777" w:rsidR="00473FB2" w:rsidRDefault="0011564F" w:rsidP="0011564F">
                      <w:pPr>
                        <w:pStyle w:val="Heading2"/>
                      </w:pPr>
                      <w:r>
                        <w:t xml:space="preserve">Name and Unique ID: </w:t>
                      </w:r>
                    </w:p>
                    <w:p w14:paraId="61BFEA88" w14:textId="77777777" w:rsidR="0011564F" w:rsidRDefault="00C77D97" w:rsidP="0011564F">
                      <w:pPr>
                        <w:pStyle w:val="Heading2"/>
                      </w:pPr>
                      <w:r>
                        <w:pict w14:anchorId="17E21900">
                          <v:shape id="_x0000_i5122"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1A955659" w14:textId="77777777" w:rsidR="0011564F" w:rsidRPr="00C653FF" w:rsidRDefault="0011564F" w:rsidP="0011564F">
                      <w:pPr>
                        <w:pStyle w:val="Heading2"/>
                        <w:rPr>
                          <w:b/>
                        </w:rPr>
                      </w:pPr>
                    </w:p>
                    <w:p w14:paraId="6E1E603B" w14:textId="77777777" w:rsidR="00000000" w:rsidRDefault="00C77D97"/>
                    <w:p w14:paraId="1E5EB7B7" w14:textId="77777777" w:rsidR="00113C32" w:rsidRDefault="00113C32" w:rsidP="0011564F">
                      <w:pPr>
                        <w:pStyle w:val="Heading2"/>
                        <w:rPr>
                          <w:szCs w:val="52"/>
                        </w:rPr>
                      </w:pPr>
                      <w:r w:rsidRPr="00AB3CEE">
                        <w:rPr>
                          <w:szCs w:val="52"/>
                        </w:rPr>
                        <w:t>Name:</w:t>
                      </w:r>
                      <w:r>
                        <w:rPr>
                          <w:szCs w:val="52"/>
                        </w:rPr>
                        <w:t xml:space="preserve"> Lakshmi Ramesh.</w:t>
                      </w:r>
                    </w:p>
                    <w:p w14:paraId="32BA99C2" w14:textId="77777777" w:rsidR="00473FB2" w:rsidRPr="00AB3CEE" w:rsidRDefault="0011564F" w:rsidP="0011564F">
                      <w:pPr>
                        <w:pStyle w:val="Heading2"/>
                        <w:rPr>
                          <w:szCs w:val="52"/>
                        </w:rPr>
                      </w:pPr>
                      <w:r w:rsidRPr="00AB3CEE">
                        <w:rPr>
                          <w:szCs w:val="52"/>
                        </w:rPr>
                        <w:t xml:space="preserve">Unique ID: </w:t>
                      </w:r>
                      <w:r w:rsidR="00113C32">
                        <w:rPr>
                          <w:szCs w:val="52"/>
                        </w:rPr>
                        <w:t>2005439</w:t>
                      </w:r>
                    </w:p>
                    <w:p w14:paraId="3BA97CBF" w14:textId="77777777" w:rsidR="0011564F" w:rsidRPr="00AB3CEE" w:rsidRDefault="00C77D97" w:rsidP="0011564F">
                      <w:pPr>
                        <w:pStyle w:val="Heading2"/>
                        <w:rPr>
                          <w:szCs w:val="52"/>
                        </w:rPr>
                      </w:pPr>
                      <w:r>
                        <w:rPr>
                          <w:szCs w:val="52"/>
                        </w:rPr>
                        <w:pict w14:anchorId="17E21900">
                          <v:shape id="_x0000_i5121"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p>
                    <w:p w14:paraId="702379FC" w14:textId="77777777" w:rsidR="0011564F" w:rsidRPr="00C653FF" w:rsidRDefault="0011564F" w:rsidP="0011564F">
                      <w:pPr>
                        <w:pStyle w:val="Heading2"/>
                        <w:rPr>
                          <w:b/>
                        </w:rPr>
                      </w:pPr>
                    </w:p>
                    <w:p w14:paraId="1C0BA725" w14:textId="77777777" w:rsidR="00344174" w:rsidRDefault="00344174"/>
                    <w:p w14:paraId="0617EDD1" w14:textId="77777777" w:rsidR="00473FB2" w:rsidRDefault="0011564F" w:rsidP="0011564F">
                      <w:pPr>
                        <w:pStyle w:val="Heading2"/>
                      </w:pPr>
                      <w:r>
                        <w:t xml:space="preserve">Name and Unique ID: </w:t>
                      </w:r>
                    </w:p>
                    <w:p w14:paraId="5F0B2751" w14:textId="77777777" w:rsidR="0011564F" w:rsidRDefault="00C77D97" w:rsidP="0011564F">
                      <w:pPr>
                        <w:pStyle w:val="Heading2"/>
                      </w:pPr>
                      <w:r>
                        <w:pict w14:anchorId="17E21900">
                          <v:shape id="_x0000_i5120"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49F037B3" w14:textId="77777777" w:rsidR="0011564F" w:rsidRPr="00C653FF" w:rsidRDefault="0011564F" w:rsidP="0011564F">
                      <w:pPr>
                        <w:pStyle w:val="Heading2"/>
                        <w:rPr>
                          <w:b/>
                        </w:rPr>
                      </w:pPr>
                    </w:p>
                    <w:p w14:paraId="1F95AFBC" w14:textId="77777777" w:rsidR="000E7D47" w:rsidRDefault="000E7D47"/>
                    <w:p w14:paraId="4C8393BE" w14:textId="77777777" w:rsidR="00473FB2" w:rsidRDefault="0011564F" w:rsidP="0011564F">
                      <w:pPr>
                        <w:pStyle w:val="Heading2"/>
                      </w:pPr>
                      <w:r>
                        <w:t xml:space="preserve">Name and Unique ID: </w:t>
                      </w:r>
                    </w:p>
                    <w:p w14:paraId="6EC7AEB2" w14:textId="77777777" w:rsidR="0011564F" w:rsidRDefault="00C77D97" w:rsidP="0011564F">
                      <w:pPr>
                        <w:pStyle w:val="Heading2"/>
                      </w:pPr>
                      <w:r>
                        <w:pict w14:anchorId="17E21900">
                          <v:shape id="_x0000_i5119"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p>
                    <w:p w14:paraId="7D85D839" w14:textId="77777777" w:rsidR="0011564F" w:rsidRPr="00C653FF" w:rsidRDefault="0011564F" w:rsidP="0011564F">
                      <w:pPr>
                        <w:pStyle w:val="Heading2"/>
                        <w:rPr>
                          <w:b/>
                        </w:rPr>
                      </w:pPr>
                    </w:p>
                    <w:p w14:paraId="12C502C3" w14:textId="77777777" w:rsidR="00344174" w:rsidRDefault="00344174"/>
                    <w:p w14:paraId="2B07B6A7" w14:textId="77777777" w:rsidR="00473FB2" w:rsidRDefault="0011564F" w:rsidP="0011564F">
                      <w:pPr>
                        <w:pStyle w:val="Heading2"/>
                      </w:pPr>
                      <w:r>
                        <w:t xml:space="preserve">Name and Unique ID: </w:t>
                      </w:r>
                    </w:p>
                    <w:p w14:paraId="61F6E6E7" w14:textId="77777777" w:rsidR="0011564F" w:rsidRDefault="00C77D97" w:rsidP="0011564F">
                      <w:pPr>
                        <w:pStyle w:val="Heading2"/>
                      </w:pPr>
                      <w:r>
                        <w:pict w14:anchorId="17E21900">
                          <v:shape id="_x0000_i5118"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58051BA3" w14:textId="77777777" w:rsidR="0011564F" w:rsidRPr="00C653FF" w:rsidRDefault="0011564F" w:rsidP="0011564F">
                      <w:pPr>
                        <w:pStyle w:val="Heading2"/>
                        <w:rPr>
                          <w:b/>
                        </w:rPr>
                      </w:pPr>
                    </w:p>
                    <w:p w14:paraId="57020F62" w14:textId="77777777" w:rsidR="00000000" w:rsidRDefault="00C77D97"/>
                    <w:p w14:paraId="05151446" w14:textId="77777777" w:rsidR="00113C32" w:rsidRDefault="00113C32" w:rsidP="0011564F">
                      <w:pPr>
                        <w:pStyle w:val="Heading2"/>
                        <w:rPr>
                          <w:szCs w:val="52"/>
                        </w:rPr>
                      </w:pPr>
                      <w:r w:rsidRPr="00AB3CEE">
                        <w:rPr>
                          <w:szCs w:val="52"/>
                        </w:rPr>
                        <w:t>Name:</w:t>
                      </w:r>
                      <w:r>
                        <w:rPr>
                          <w:szCs w:val="52"/>
                        </w:rPr>
                        <w:t xml:space="preserve"> Lakshmi Ramesh.</w:t>
                      </w:r>
                    </w:p>
                    <w:p w14:paraId="14B7639A" w14:textId="77777777" w:rsidR="00473FB2" w:rsidRPr="00AB3CEE" w:rsidRDefault="0011564F" w:rsidP="0011564F">
                      <w:pPr>
                        <w:pStyle w:val="Heading2"/>
                        <w:rPr>
                          <w:szCs w:val="52"/>
                        </w:rPr>
                      </w:pPr>
                      <w:r w:rsidRPr="00AB3CEE">
                        <w:rPr>
                          <w:szCs w:val="52"/>
                        </w:rPr>
                        <w:t xml:space="preserve">Unique ID: </w:t>
                      </w:r>
                      <w:r w:rsidR="00113C32">
                        <w:rPr>
                          <w:szCs w:val="52"/>
                        </w:rPr>
                        <w:t>2005439</w:t>
                      </w:r>
                    </w:p>
                    <w:p w14:paraId="5A74B7D3" w14:textId="77777777" w:rsidR="0011564F" w:rsidRPr="00AB3CEE" w:rsidRDefault="00C77D97" w:rsidP="0011564F">
                      <w:pPr>
                        <w:pStyle w:val="Heading2"/>
                        <w:rPr>
                          <w:szCs w:val="52"/>
                        </w:rPr>
                      </w:pPr>
                      <w:r>
                        <w:rPr>
                          <w:szCs w:val="52"/>
                        </w:rPr>
                        <w:pict w14:anchorId="17E21900">
                          <v:shape id="_x0000_i5117"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p>
                    <w:p w14:paraId="4ABD1249" w14:textId="77777777" w:rsidR="0011564F" w:rsidRPr="00C653FF" w:rsidRDefault="0011564F" w:rsidP="0011564F">
                      <w:pPr>
                        <w:pStyle w:val="Heading2"/>
                        <w:rPr>
                          <w:b/>
                        </w:rPr>
                      </w:pPr>
                    </w:p>
                    <w:p w14:paraId="5273654B" w14:textId="77777777" w:rsidR="00344174" w:rsidRDefault="00344174"/>
                    <w:p w14:paraId="3001C1DE" w14:textId="77777777" w:rsidR="00473FB2" w:rsidRDefault="0011564F" w:rsidP="0011564F">
                      <w:pPr>
                        <w:pStyle w:val="Heading2"/>
                      </w:pPr>
                      <w:r>
                        <w:t xml:space="preserve">Name and Unique ID: </w:t>
                      </w:r>
                    </w:p>
                    <w:p w14:paraId="4E773066" w14:textId="77777777" w:rsidR="0011564F" w:rsidRDefault="00C77D97" w:rsidP="0011564F">
                      <w:pPr>
                        <w:pStyle w:val="Heading2"/>
                      </w:pPr>
                      <w:r>
                        <w:pict w14:anchorId="17E21900">
                          <v:shape id="_x0000_i5116"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4D888F39" w14:textId="77777777" w:rsidR="0011564F" w:rsidRPr="00C653FF" w:rsidRDefault="0011564F" w:rsidP="0011564F">
                      <w:pPr>
                        <w:pStyle w:val="Heading2"/>
                        <w:rPr>
                          <w:b/>
                        </w:rPr>
                      </w:pPr>
                    </w:p>
                    <w:p w14:paraId="0AEB5334" w14:textId="77777777" w:rsidR="000E7D47" w:rsidRDefault="000E7D47"/>
                    <w:p w14:paraId="00E3AF09" w14:textId="77777777" w:rsidR="00473FB2" w:rsidRDefault="0011564F" w:rsidP="0011564F">
                      <w:pPr>
                        <w:pStyle w:val="Heading2"/>
                      </w:pPr>
                      <w:r>
                        <w:t xml:space="preserve">Name and Unique ID: </w:t>
                      </w:r>
                    </w:p>
                    <w:p w14:paraId="39BEA823" w14:textId="77777777" w:rsidR="0011564F" w:rsidRDefault="00C77D97" w:rsidP="0011564F">
                      <w:pPr>
                        <w:pStyle w:val="Heading2"/>
                      </w:pPr>
                      <w:r>
                        <w:pict w14:anchorId="17E21900">
                          <v:shape id="_x0000_i5115"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p>
                    <w:p w14:paraId="62452593" w14:textId="77777777" w:rsidR="0011564F" w:rsidRPr="00C653FF" w:rsidRDefault="0011564F" w:rsidP="0011564F">
                      <w:pPr>
                        <w:pStyle w:val="Heading2"/>
                        <w:rPr>
                          <w:b/>
                        </w:rPr>
                      </w:pPr>
                    </w:p>
                    <w:p w14:paraId="11BF5C0F" w14:textId="77777777" w:rsidR="00344174" w:rsidRDefault="00344174"/>
                    <w:p w14:paraId="753B7540" w14:textId="77777777" w:rsidR="00473FB2" w:rsidRDefault="0011564F" w:rsidP="0011564F">
                      <w:pPr>
                        <w:pStyle w:val="Heading2"/>
                      </w:pPr>
                      <w:r>
                        <w:t xml:space="preserve">Name and Unique ID: </w:t>
                      </w:r>
                    </w:p>
                    <w:p w14:paraId="050E153C" w14:textId="77777777" w:rsidR="0011564F" w:rsidRDefault="00C77D97" w:rsidP="0011564F">
                      <w:pPr>
                        <w:pStyle w:val="Heading2"/>
                      </w:pPr>
                      <w:r>
                        <w:pict w14:anchorId="17E21900">
                          <v:shape id="_x0000_i5114"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08515161" w14:textId="77777777" w:rsidR="0011564F" w:rsidRPr="00C653FF" w:rsidRDefault="0011564F" w:rsidP="0011564F">
                      <w:pPr>
                        <w:pStyle w:val="Heading2"/>
                        <w:rPr>
                          <w:b/>
                        </w:rPr>
                      </w:pPr>
                    </w:p>
                    <w:p w14:paraId="32AB9AA8" w14:textId="77777777" w:rsidR="00000000" w:rsidRDefault="00C77D97"/>
                    <w:p w14:paraId="7C58DD25" w14:textId="77777777" w:rsidR="00113C32" w:rsidRDefault="00113C32" w:rsidP="0011564F">
                      <w:pPr>
                        <w:pStyle w:val="Heading2"/>
                        <w:rPr>
                          <w:szCs w:val="52"/>
                        </w:rPr>
                      </w:pPr>
                      <w:r w:rsidRPr="00AB3CEE">
                        <w:rPr>
                          <w:szCs w:val="52"/>
                        </w:rPr>
                        <w:t>Name:</w:t>
                      </w:r>
                      <w:r>
                        <w:rPr>
                          <w:szCs w:val="52"/>
                        </w:rPr>
                        <w:t xml:space="preserve"> Lakshmi Ramesh.</w:t>
                      </w:r>
                    </w:p>
                    <w:p w14:paraId="7828C488" w14:textId="77777777" w:rsidR="00473FB2" w:rsidRPr="00AB3CEE" w:rsidRDefault="0011564F" w:rsidP="0011564F">
                      <w:pPr>
                        <w:pStyle w:val="Heading2"/>
                        <w:rPr>
                          <w:szCs w:val="52"/>
                        </w:rPr>
                      </w:pPr>
                      <w:r w:rsidRPr="00AB3CEE">
                        <w:rPr>
                          <w:szCs w:val="52"/>
                        </w:rPr>
                        <w:t xml:space="preserve">Unique ID: </w:t>
                      </w:r>
                      <w:r w:rsidR="00113C32">
                        <w:rPr>
                          <w:szCs w:val="52"/>
                        </w:rPr>
                        <w:t>2005439</w:t>
                      </w:r>
                    </w:p>
                    <w:p w14:paraId="4F088B6B" w14:textId="77777777" w:rsidR="0011564F" w:rsidRPr="00AB3CEE" w:rsidRDefault="00C77D97" w:rsidP="0011564F">
                      <w:pPr>
                        <w:pStyle w:val="Heading2"/>
                        <w:rPr>
                          <w:szCs w:val="52"/>
                        </w:rPr>
                      </w:pPr>
                      <w:r>
                        <w:rPr>
                          <w:szCs w:val="52"/>
                        </w:rPr>
                        <w:pict w14:anchorId="17E21900">
                          <v:shape id="_x0000_i5113"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p>
                    <w:p w14:paraId="15D96503" w14:textId="77777777" w:rsidR="0011564F" w:rsidRPr="00C653FF" w:rsidRDefault="0011564F" w:rsidP="0011564F">
                      <w:pPr>
                        <w:pStyle w:val="Heading2"/>
                        <w:rPr>
                          <w:b/>
                        </w:rPr>
                      </w:pPr>
                    </w:p>
                    <w:p w14:paraId="5004CF19" w14:textId="77777777" w:rsidR="00344174" w:rsidRDefault="00344174"/>
                    <w:p w14:paraId="6389D5F6" w14:textId="77777777" w:rsidR="00473FB2" w:rsidRDefault="0011564F" w:rsidP="0011564F">
                      <w:pPr>
                        <w:pStyle w:val="Heading2"/>
                      </w:pPr>
                      <w:r>
                        <w:t xml:space="preserve">Name and Unique ID: </w:t>
                      </w:r>
                    </w:p>
                    <w:p w14:paraId="39E21D14" w14:textId="77777777" w:rsidR="0011564F" w:rsidRDefault="00C77D97" w:rsidP="0011564F">
                      <w:pPr>
                        <w:pStyle w:val="Heading2"/>
                      </w:pPr>
                      <w:r>
                        <w:pict w14:anchorId="17E21900">
                          <v:shape id="_x0000_i5112"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32825285" w14:textId="77777777" w:rsidR="0011564F" w:rsidRPr="00C653FF" w:rsidRDefault="0011564F" w:rsidP="0011564F">
                      <w:pPr>
                        <w:pStyle w:val="Heading2"/>
                        <w:rPr>
                          <w:b/>
                        </w:rPr>
                      </w:pPr>
                    </w:p>
                    <w:p w14:paraId="4CA49261" w14:textId="77777777" w:rsidR="000E7D47" w:rsidRDefault="000E7D47"/>
                    <w:p w14:paraId="609079D0" w14:textId="77777777" w:rsidR="00473FB2" w:rsidRDefault="0011564F" w:rsidP="0011564F">
                      <w:pPr>
                        <w:pStyle w:val="Heading2"/>
                      </w:pPr>
                      <w:r>
                        <w:t xml:space="preserve">Name and Unique ID: </w:t>
                      </w:r>
                    </w:p>
                    <w:p w14:paraId="219E13F4" w14:textId="77777777" w:rsidR="0011564F" w:rsidRDefault="00C77D97" w:rsidP="0011564F">
                      <w:pPr>
                        <w:pStyle w:val="Heading2"/>
                      </w:pPr>
                      <w:r>
                        <w:pict w14:anchorId="17E21900">
                          <v:shape id="_x0000_i5111"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p>
                    <w:p w14:paraId="487046FD" w14:textId="77777777" w:rsidR="0011564F" w:rsidRPr="00C653FF" w:rsidRDefault="0011564F" w:rsidP="0011564F">
                      <w:pPr>
                        <w:pStyle w:val="Heading2"/>
                        <w:rPr>
                          <w:b/>
                        </w:rPr>
                      </w:pPr>
                    </w:p>
                    <w:p w14:paraId="16603F77" w14:textId="77777777" w:rsidR="00344174" w:rsidRDefault="00344174"/>
                    <w:p w14:paraId="056F6CC2" w14:textId="77777777" w:rsidR="00473FB2" w:rsidRDefault="0011564F" w:rsidP="0011564F">
                      <w:pPr>
                        <w:pStyle w:val="Heading2"/>
                      </w:pPr>
                      <w:r>
                        <w:t xml:space="preserve">Name and Unique ID: </w:t>
                      </w:r>
                    </w:p>
                    <w:p w14:paraId="1EAC0E9E" w14:textId="77777777" w:rsidR="0011564F" w:rsidRDefault="00C77D97" w:rsidP="0011564F">
                      <w:pPr>
                        <w:pStyle w:val="Heading2"/>
                      </w:pPr>
                      <w:r>
                        <w:pict w14:anchorId="17E21900">
                          <v:shape id="_x0000_i5110"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p>
                    <w:p w14:paraId="49B98975" w14:textId="77777777" w:rsidR="0011564F" w:rsidRPr="00C653FF" w:rsidRDefault="0011564F" w:rsidP="0011564F">
                      <w:pPr>
                        <w:pStyle w:val="Heading2"/>
                        <w:rPr>
                          <w:b/>
                        </w:rPr>
                      </w:pPr>
                    </w:p>
                    <w:p w14:paraId="6DDB20F9" w14:textId="77777777" w:rsidR="00000000" w:rsidRDefault="00C77D97"/>
                    <w:p w14:paraId="4AC867E3" w14:textId="0A8CD7A3" w:rsidR="00113C32" w:rsidRDefault="00113C32" w:rsidP="0011564F">
                      <w:pPr>
                        <w:pStyle w:val="Heading2"/>
                        <w:rPr>
                          <w:szCs w:val="52"/>
                        </w:rPr>
                      </w:pPr>
                      <w:r w:rsidRPr="00AB3CEE">
                        <w:rPr>
                          <w:szCs w:val="52"/>
                        </w:rPr>
                        <w:t>Name:</w:t>
                      </w:r>
                      <w:r>
                        <w:rPr>
                          <w:szCs w:val="52"/>
                        </w:rPr>
                        <w:t xml:space="preserve"> Lakshmi Ramesh.</w:t>
                      </w:r>
                      <w:bookmarkEnd w:id="70"/>
                    </w:p>
                    <w:p w14:paraId="05464DF4" w14:textId="48758382" w:rsidR="00473FB2" w:rsidRPr="00AB3CEE" w:rsidRDefault="0011564F" w:rsidP="0011564F">
                      <w:pPr>
                        <w:pStyle w:val="Heading2"/>
                        <w:rPr>
                          <w:szCs w:val="52"/>
                        </w:rPr>
                      </w:pPr>
                      <w:bookmarkStart w:id="71" w:name="_Toc59207305"/>
                      <w:r w:rsidRPr="00AB3CEE">
                        <w:rPr>
                          <w:szCs w:val="52"/>
                        </w:rPr>
                        <w:t xml:space="preserve">Unique ID: </w:t>
                      </w:r>
                      <w:r w:rsidR="00113C32">
                        <w:rPr>
                          <w:szCs w:val="52"/>
                        </w:rPr>
                        <w:t>2005439</w:t>
                      </w:r>
                      <w:bookmarkEnd w:id="71"/>
                    </w:p>
                    <w:p w14:paraId="75293EFD" w14:textId="5672B2C4" w:rsidR="0011564F" w:rsidRPr="00AB3CEE" w:rsidRDefault="00C77D97" w:rsidP="0011564F">
                      <w:pPr>
                        <w:pStyle w:val="Heading2"/>
                        <w:rPr>
                          <w:szCs w:val="52"/>
                        </w:rPr>
                      </w:pPr>
                      <w:bookmarkStart w:id="72" w:name="_Toc59207306"/>
                      <w:r>
                        <w:rPr>
                          <w:szCs w:val="52"/>
                        </w:rPr>
                        <w:pict w14:anchorId="17E21900">
                          <v:shape id="_x0000_i5093"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bookmarkEnd w:id="72"/>
                    </w:p>
                    <w:p w14:paraId="4A625656" w14:textId="77777777" w:rsidR="0011564F" w:rsidRPr="00C653FF" w:rsidRDefault="0011564F" w:rsidP="0011564F">
                      <w:pPr>
                        <w:pStyle w:val="Heading2"/>
                        <w:rPr>
                          <w:b/>
                        </w:rPr>
                      </w:pPr>
                    </w:p>
                    <w:p w14:paraId="399706C5" w14:textId="77777777" w:rsidR="00344174" w:rsidRDefault="00344174"/>
                    <w:p w14:paraId="71EB9220" w14:textId="5A159D00" w:rsidR="00473FB2" w:rsidRDefault="0011564F" w:rsidP="0011564F">
                      <w:pPr>
                        <w:pStyle w:val="Heading2"/>
                      </w:pPr>
                      <w:bookmarkStart w:id="73" w:name="_Toc59207307"/>
                      <w:r>
                        <w:t>Name and Unique ID:</w:t>
                      </w:r>
                      <w:bookmarkEnd w:id="73"/>
                      <w:r>
                        <w:t xml:space="preserve"> </w:t>
                      </w:r>
                    </w:p>
                    <w:p w14:paraId="7551B84D" w14:textId="58494BF8" w:rsidR="0011564F" w:rsidRDefault="00C77D97" w:rsidP="0011564F">
                      <w:pPr>
                        <w:pStyle w:val="Heading2"/>
                      </w:pPr>
                      <w:bookmarkStart w:id="74" w:name="_Toc59207308"/>
                      <w:r>
                        <w:pict w14:anchorId="17E21900">
                          <v:shape id="_x0000_i5092"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74"/>
                    </w:p>
                    <w:p w14:paraId="5B186AB7" w14:textId="77777777" w:rsidR="0011564F" w:rsidRPr="00C653FF" w:rsidRDefault="0011564F" w:rsidP="0011564F">
                      <w:pPr>
                        <w:pStyle w:val="Heading2"/>
                        <w:rPr>
                          <w:b/>
                        </w:rPr>
                      </w:pPr>
                    </w:p>
                    <w:p w14:paraId="52C2DB5A" w14:textId="77777777" w:rsidR="000E7D47" w:rsidRDefault="000E7D47"/>
                    <w:p w14:paraId="1865E29D" w14:textId="70CDEF58" w:rsidR="00473FB2" w:rsidRDefault="0011564F" w:rsidP="0011564F">
                      <w:pPr>
                        <w:pStyle w:val="Heading2"/>
                      </w:pPr>
                      <w:bookmarkStart w:id="75" w:name="_Toc59207309"/>
                      <w:r>
                        <w:t>Name and Unique ID:</w:t>
                      </w:r>
                      <w:bookmarkEnd w:id="75"/>
                      <w:r>
                        <w:t xml:space="preserve"> </w:t>
                      </w:r>
                    </w:p>
                    <w:p w14:paraId="17B36F7D" w14:textId="7D29864B" w:rsidR="0011564F" w:rsidRDefault="00C77D97" w:rsidP="0011564F">
                      <w:pPr>
                        <w:pStyle w:val="Heading2"/>
                      </w:pPr>
                      <w:bookmarkStart w:id="76" w:name="_Toc59207310"/>
                      <w:r>
                        <w:pict w14:anchorId="17E21900">
                          <v:shape id="_x0000_i5091"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bookmarkEnd w:id="76"/>
                    </w:p>
                    <w:p w14:paraId="59C8C8B4" w14:textId="77777777" w:rsidR="0011564F" w:rsidRPr="00C653FF" w:rsidRDefault="0011564F" w:rsidP="0011564F">
                      <w:pPr>
                        <w:pStyle w:val="Heading2"/>
                        <w:rPr>
                          <w:b/>
                        </w:rPr>
                      </w:pPr>
                    </w:p>
                    <w:p w14:paraId="06C8875F" w14:textId="77777777" w:rsidR="00344174" w:rsidRDefault="00344174"/>
                    <w:p w14:paraId="55FE0327" w14:textId="254D85F8" w:rsidR="00473FB2" w:rsidRDefault="0011564F" w:rsidP="0011564F">
                      <w:pPr>
                        <w:pStyle w:val="Heading2"/>
                      </w:pPr>
                      <w:bookmarkStart w:id="77" w:name="_Toc59207311"/>
                      <w:r>
                        <w:t>Name and Unique ID:</w:t>
                      </w:r>
                      <w:bookmarkEnd w:id="77"/>
                      <w:r>
                        <w:t xml:space="preserve"> </w:t>
                      </w:r>
                    </w:p>
                    <w:p w14:paraId="0CCBDF7D" w14:textId="20E4946F" w:rsidR="0011564F" w:rsidRDefault="00C77D97" w:rsidP="0011564F">
                      <w:pPr>
                        <w:pStyle w:val="Heading2"/>
                      </w:pPr>
                      <w:bookmarkStart w:id="78" w:name="_Toc59207312"/>
                      <w:r>
                        <w:pict w14:anchorId="17E21900">
                          <v:shape id="_x0000_i5090"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78"/>
                    </w:p>
                    <w:p w14:paraId="04497C9B" w14:textId="77777777" w:rsidR="0011564F" w:rsidRPr="00C653FF" w:rsidRDefault="0011564F" w:rsidP="0011564F">
                      <w:pPr>
                        <w:pStyle w:val="Heading2"/>
                        <w:rPr>
                          <w:b/>
                        </w:rPr>
                      </w:pPr>
                    </w:p>
                    <w:p w14:paraId="123DF0A5" w14:textId="77777777" w:rsidR="00000000" w:rsidRDefault="00C77D97"/>
                    <w:p w14:paraId="6D45B577" w14:textId="1E9C4CB3" w:rsidR="00113C32" w:rsidRDefault="00113C32" w:rsidP="0011564F">
                      <w:pPr>
                        <w:pStyle w:val="Heading2"/>
                        <w:rPr>
                          <w:szCs w:val="52"/>
                        </w:rPr>
                      </w:pPr>
                      <w:bookmarkStart w:id="79" w:name="_Toc59207313"/>
                      <w:r w:rsidRPr="00AB3CEE">
                        <w:rPr>
                          <w:szCs w:val="52"/>
                        </w:rPr>
                        <w:t>Name:</w:t>
                      </w:r>
                      <w:r>
                        <w:rPr>
                          <w:szCs w:val="52"/>
                        </w:rPr>
                        <w:t xml:space="preserve"> Lakshmi Ramesh.</w:t>
                      </w:r>
                      <w:bookmarkEnd w:id="79"/>
                    </w:p>
                    <w:p w14:paraId="264F9A08" w14:textId="1A3794FD" w:rsidR="00473FB2" w:rsidRPr="00AB3CEE" w:rsidRDefault="0011564F" w:rsidP="0011564F">
                      <w:pPr>
                        <w:pStyle w:val="Heading2"/>
                        <w:rPr>
                          <w:szCs w:val="52"/>
                        </w:rPr>
                      </w:pPr>
                      <w:bookmarkStart w:id="80" w:name="_Toc59207314"/>
                      <w:r w:rsidRPr="00AB3CEE">
                        <w:rPr>
                          <w:szCs w:val="52"/>
                        </w:rPr>
                        <w:t xml:space="preserve">Unique ID: </w:t>
                      </w:r>
                      <w:r w:rsidR="00113C32">
                        <w:rPr>
                          <w:szCs w:val="52"/>
                        </w:rPr>
                        <w:t>2005439</w:t>
                      </w:r>
                      <w:bookmarkEnd w:id="80"/>
                    </w:p>
                    <w:p w14:paraId="56D4EBDD" w14:textId="1B55AC95" w:rsidR="0011564F" w:rsidRPr="00AB3CEE" w:rsidRDefault="00C77D97" w:rsidP="0011564F">
                      <w:pPr>
                        <w:pStyle w:val="Heading2"/>
                        <w:rPr>
                          <w:szCs w:val="52"/>
                        </w:rPr>
                      </w:pPr>
                      <w:bookmarkStart w:id="81" w:name="_Toc59207315"/>
                      <w:r>
                        <w:rPr>
                          <w:szCs w:val="52"/>
                        </w:rPr>
                        <w:pict w14:anchorId="17E21900">
                          <v:shape id="_x0000_i5089"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bookmarkEnd w:id="81"/>
                    </w:p>
                    <w:p w14:paraId="416957A6" w14:textId="77777777" w:rsidR="0011564F" w:rsidRPr="00C653FF" w:rsidRDefault="0011564F" w:rsidP="0011564F">
                      <w:pPr>
                        <w:pStyle w:val="Heading2"/>
                        <w:rPr>
                          <w:b/>
                        </w:rPr>
                      </w:pPr>
                    </w:p>
                    <w:p w14:paraId="01545765" w14:textId="77777777" w:rsidR="00344174" w:rsidRDefault="00344174"/>
                    <w:p w14:paraId="1BA97A3C" w14:textId="2D29E668" w:rsidR="00473FB2" w:rsidRDefault="0011564F" w:rsidP="0011564F">
                      <w:pPr>
                        <w:pStyle w:val="Heading2"/>
                      </w:pPr>
                      <w:bookmarkStart w:id="82" w:name="_Toc59207316"/>
                      <w:r>
                        <w:t>Name and Unique ID:</w:t>
                      </w:r>
                      <w:bookmarkEnd w:id="82"/>
                      <w:r>
                        <w:t xml:space="preserve"> </w:t>
                      </w:r>
                    </w:p>
                    <w:p w14:paraId="4FC320A5" w14:textId="7368DE17" w:rsidR="0011564F" w:rsidRDefault="00C77D97" w:rsidP="0011564F">
                      <w:pPr>
                        <w:pStyle w:val="Heading2"/>
                      </w:pPr>
                      <w:bookmarkStart w:id="83" w:name="_Toc59207317"/>
                      <w:r>
                        <w:pict w14:anchorId="17E21900">
                          <v:shape id="_x0000_i5088"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83"/>
                    </w:p>
                    <w:p w14:paraId="0BC83EE9" w14:textId="77777777" w:rsidR="0011564F" w:rsidRPr="00C653FF" w:rsidRDefault="0011564F" w:rsidP="0011564F">
                      <w:pPr>
                        <w:pStyle w:val="Heading2"/>
                        <w:rPr>
                          <w:b/>
                        </w:rPr>
                      </w:pPr>
                    </w:p>
                    <w:p w14:paraId="1C222E17" w14:textId="77777777" w:rsidR="000E7D47" w:rsidRDefault="000E7D47"/>
                    <w:p w14:paraId="664ED9BB" w14:textId="3546ABFC" w:rsidR="00473FB2" w:rsidRDefault="0011564F" w:rsidP="0011564F">
                      <w:pPr>
                        <w:pStyle w:val="Heading2"/>
                      </w:pPr>
                      <w:bookmarkStart w:id="84" w:name="_Toc59207318"/>
                      <w:r>
                        <w:t>Name and Unique ID:</w:t>
                      </w:r>
                      <w:bookmarkEnd w:id="84"/>
                      <w:r>
                        <w:t xml:space="preserve"> </w:t>
                      </w:r>
                    </w:p>
                    <w:p w14:paraId="7A03CFAB" w14:textId="51D47ABB" w:rsidR="0011564F" w:rsidRDefault="00C77D97" w:rsidP="0011564F">
                      <w:pPr>
                        <w:pStyle w:val="Heading2"/>
                      </w:pPr>
                      <w:bookmarkStart w:id="85" w:name="_Toc59207319"/>
                      <w:r>
                        <w:pict w14:anchorId="17E21900">
                          <v:shape id="_x0000_i5087"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bookmarkEnd w:id="85"/>
                    </w:p>
                    <w:p w14:paraId="7F42D32C" w14:textId="77777777" w:rsidR="0011564F" w:rsidRPr="00C653FF" w:rsidRDefault="0011564F" w:rsidP="0011564F">
                      <w:pPr>
                        <w:pStyle w:val="Heading2"/>
                        <w:rPr>
                          <w:b/>
                        </w:rPr>
                      </w:pPr>
                    </w:p>
                    <w:p w14:paraId="41AC2928" w14:textId="77777777" w:rsidR="00344174" w:rsidRDefault="00344174"/>
                    <w:p w14:paraId="04B3CC36" w14:textId="2997EADE" w:rsidR="00473FB2" w:rsidRDefault="0011564F" w:rsidP="0011564F">
                      <w:pPr>
                        <w:pStyle w:val="Heading2"/>
                      </w:pPr>
                      <w:bookmarkStart w:id="86" w:name="_Toc59207320"/>
                      <w:r>
                        <w:t>Name and Unique ID:</w:t>
                      </w:r>
                      <w:bookmarkEnd w:id="86"/>
                      <w:r>
                        <w:t xml:space="preserve"> </w:t>
                      </w:r>
                    </w:p>
                    <w:p w14:paraId="00ADDD95" w14:textId="6C12EA58" w:rsidR="0011564F" w:rsidRDefault="00C77D97" w:rsidP="0011564F">
                      <w:pPr>
                        <w:pStyle w:val="Heading2"/>
                      </w:pPr>
                      <w:bookmarkStart w:id="87" w:name="_Toc59207321"/>
                      <w:r>
                        <w:pict w14:anchorId="17E21900">
                          <v:shape id="_x0000_i5086"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87"/>
                    </w:p>
                    <w:p w14:paraId="291A45D1" w14:textId="77777777" w:rsidR="0011564F" w:rsidRPr="00C653FF" w:rsidRDefault="0011564F" w:rsidP="0011564F">
                      <w:pPr>
                        <w:pStyle w:val="Heading2"/>
                        <w:rPr>
                          <w:b/>
                        </w:rPr>
                      </w:pPr>
                    </w:p>
                    <w:p w14:paraId="6FF52E9A" w14:textId="77777777" w:rsidR="00000000" w:rsidRDefault="00C77D97"/>
                    <w:p w14:paraId="092C830F" w14:textId="1251768E" w:rsidR="00113C32" w:rsidRDefault="00113C32" w:rsidP="0011564F">
                      <w:pPr>
                        <w:pStyle w:val="Heading2"/>
                        <w:rPr>
                          <w:szCs w:val="52"/>
                        </w:rPr>
                      </w:pPr>
                      <w:bookmarkStart w:id="88" w:name="_Toc59207322"/>
                      <w:r w:rsidRPr="00AB3CEE">
                        <w:rPr>
                          <w:szCs w:val="52"/>
                        </w:rPr>
                        <w:t>Name:</w:t>
                      </w:r>
                      <w:r>
                        <w:rPr>
                          <w:szCs w:val="52"/>
                        </w:rPr>
                        <w:t xml:space="preserve"> Lakshmi Ramesh.</w:t>
                      </w:r>
                      <w:bookmarkEnd w:id="88"/>
                    </w:p>
                    <w:p w14:paraId="0BAC8848" w14:textId="62F89AB1" w:rsidR="00473FB2" w:rsidRPr="00AB3CEE" w:rsidRDefault="0011564F" w:rsidP="0011564F">
                      <w:pPr>
                        <w:pStyle w:val="Heading2"/>
                        <w:rPr>
                          <w:szCs w:val="52"/>
                        </w:rPr>
                      </w:pPr>
                      <w:bookmarkStart w:id="89" w:name="_Toc59207323"/>
                      <w:r w:rsidRPr="00AB3CEE">
                        <w:rPr>
                          <w:szCs w:val="52"/>
                        </w:rPr>
                        <w:t xml:space="preserve">Unique ID: </w:t>
                      </w:r>
                      <w:r w:rsidR="00113C32">
                        <w:rPr>
                          <w:szCs w:val="52"/>
                        </w:rPr>
                        <w:t>2005439</w:t>
                      </w:r>
                      <w:bookmarkEnd w:id="89"/>
                    </w:p>
                    <w:p w14:paraId="74F4DD9D" w14:textId="1BE97FE3" w:rsidR="0011564F" w:rsidRPr="00AB3CEE" w:rsidRDefault="00C77D97" w:rsidP="0011564F">
                      <w:pPr>
                        <w:pStyle w:val="Heading2"/>
                        <w:rPr>
                          <w:szCs w:val="52"/>
                        </w:rPr>
                      </w:pPr>
                      <w:bookmarkStart w:id="90" w:name="_Toc59207324"/>
                      <w:r>
                        <w:rPr>
                          <w:szCs w:val="52"/>
                        </w:rPr>
                        <w:pict w14:anchorId="17E21900">
                          <v:shape id="_x0000_i5085"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bookmarkEnd w:id="90"/>
                    </w:p>
                    <w:p w14:paraId="70E6B75C" w14:textId="77777777" w:rsidR="0011564F" w:rsidRPr="00C653FF" w:rsidRDefault="0011564F" w:rsidP="0011564F">
                      <w:pPr>
                        <w:pStyle w:val="Heading2"/>
                        <w:rPr>
                          <w:b/>
                        </w:rPr>
                      </w:pPr>
                    </w:p>
                    <w:p w14:paraId="5E1530D7" w14:textId="77777777" w:rsidR="00344174" w:rsidRDefault="00344174"/>
                    <w:p w14:paraId="6DFFA203" w14:textId="1920DBF3" w:rsidR="00473FB2" w:rsidRDefault="0011564F" w:rsidP="0011564F">
                      <w:pPr>
                        <w:pStyle w:val="Heading2"/>
                      </w:pPr>
                      <w:bookmarkStart w:id="91" w:name="_Toc59207325"/>
                      <w:r>
                        <w:t>Name and Unique ID:</w:t>
                      </w:r>
                      <w:bookmarkEnd w:id="91"/>
                      <w:r>
                        <w:t xml:space="preserve"> </w:t>
                      </w:r>
                    </w:p>
                    <w:p w14:paraId="02F73B3D" w14:textId="7B69CF32" w:rsidR="0011564F" w:rsidRDefault="00C77D97" w:rsidP="0011564F">
                      <w:pPr>
                        <w:pStyle w:val="Heading2"/>
                      </w:pPr>
                      <w:bookmarkStart w:id="92" w:name="_Toc59207326"/>
                      <w:r>
                        <w:pict w14:anchorId="17E21900">
                          <v:shape id="_x0000_i5084"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92"/>
                    </w:p>
                    <w:p w14:paraId="61A8473C" w14:textId="77777777" w:rsidR="0011564F" w:rsidRPr="00C653FF" w:rsidRDefault="0011564F" w:rsidP="0011564F">
                      <w:pPr>
                        <w:pStyle w:val="Heading2"/>
                        <w:rPr>
                          <w:b/>
                        </w:rPr>
                      </w:pPr>
                    </w:p>
                    <w:p w14:paraId="0FC1ABDC" w14:textId="77777777" w:rsidR="000E7D47" w:rsidRDefault="000E7D47"/>
                    <w:p w14:paraId="13EABFFC" w14:textId="0503E027" w:rsidR="00473FB2" w:rsidRDefault="0011564F" w:rsidP="0011564F">
                      <w:pPr>
                        <w:pStyle w:val="Heading2"/>
                      </w:pPr>
                      <w:bookmarkStart w:id="93" w:name="_Toc59207327"/>
                      <w:r>
                        <w:t>Name and Unique ID:</w:t>
                      </w:r>
                      <w:bookmarkEnd w:id="93"/>
                      <w:r>
                        <w:t xml:space="preserve"> </w:t>
                      </w:r>
                    </w:p>
                    <w:p w14:paraId="2FD3EEB4" w14:textId="28C70069" w:rsidR="0011564F" w:rsidRDefault="00C77D97" w:rsidP="0011564F">
                      <w:pPr>
                        <w:pStyle w:val="Heading2"/>
                      </w:pPr>
                      <w:bookmarkStart w:id="94" w:name="_Toc59207328"/>
                      <w:r>
                        <w:pict w14:anchorId="17E21900">
                          <v:shape id="_x0000_i5083"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bookmarkEnd w:id="94"/>
                    </w:p>
                    <w:p w14:paraId="70794628" w14:textId="77777777" w:rsidR="0011564F" w:rsidRPr="00C653FF" w:rsidRDefault="0011564F" w:rsidP="0011564F">
                      <w:pPr>
                        <w:pStyle w:val="Heading2"/>
                        <w:rPr>
                          <w:b/>
                        </w:rPr>
                      </w:pPr>
                    </w:p>
                    <w:p w14:paraId="77855368" w14:textId="77777777" w:rsidR="00344174" w:rsidRDefault="00344174"/>
                    <w:p w14:paraId="50DDA5C1" w14:textId="6EF06AC0" w:rsidR="00473FB2" w:rsidRDefault="0011564F" w:rsidP="0011564F">
                      <w:pPr>
                        <w:pStyle w:val="Heading2"/>
                      </w:pPr>
                      <w:bookmarkStart w:id="95" w:name="_Toc59207329"/>
                      <w:r>
                        <w:t>Name and Unique ID:</w:t>
                      </w:r>
                      <w:bookmarkEnd w:id="95"/>
                      <w:r>
                        <w:t xml:space="preserve"> </w:t>
                      </w:r>
                    </w:p>
                    <w:p w14:paraId="622CC962" w14:textId="756AB3C0" w:rsidR="0011564F" w:rsidRDefault="00C77D97" w:rsidP="0011564F">
                      <w:pPr>
                        <w:pStyle w:val="Heading2"/>
                      </w:pPr>
                      <w:bookmarkStart w:id="96" w:name="_Toc59207330"/>
                      <w:r>
                        <w:pict w14:anchorId="17E21900">
                          <v:shape id="_x0000_i5082"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96"/>
                    </w:p>
                    <w:p w14:paraId="6B36A07F" w14:textId="77777777" w:rsidR="0011564F" w:rsidRPr="00C653FF" w:rsidRDefault="0011564F" w:rsidP="0011564F">
                      <w:pPr>
                        <w:pStyle w:val="Heading2"/>
                        <w:rPr>
                          <w:b/>
                        </w:rPr>
                      </w:pPr>
                    </w:p>
                    <w:p w14:paraId="29B8178F" w14:textId="77777777" w:rsidR="00000000" w:rsidRDefault="00C77D97"/>
                    <w:p w14:paraId="76CCB40E" w14:textId="164214BB" w:rsidR="00113C32" w:rsidRDefault="00113C32" w:rsidP="0011564F">
                      <w:pPr>
                        <w:pStyle w:val="Heading2"/>
                        <w:rPr>
                          <w:szCs w:val="52"/>
                        </w:rPr>
                      </w:pPr>
                      <w:bookmarkStart w:id="97" w:name="_Toc59207331"/>
                      <w:r w:rsidRPr="00AB3CEE">
                        <w:rPr>
                          <w:szCs w:val="52"/>
                        </w:rPr>
                        <w:t>Name:</w:t>
                      </w:r>
                      <w:r>
                        <w:rPr>
                          <w:szCs w:val="52"/>
                        </w:rPr>
                        <w:t xml:space="preserve"> Lakshmi Ramesh.</w:t>
                      </w:r>
                      <w:bookmarkEnd w:id="97"/>
                    </w:p>
                    <w:p w14:paraId="66EDBBCB" w14:textId="23196D1D" w:rsidR="00473FB2" w:rsidRPr="00AB3CEE" w:rsidRDefault="0011564F" w:rsidP="0011564F">
                      <w:pPr>
                        <w:pStyle w:val="Heading2"/>
                        <w:rPr>
                          <w:szCs w:val="52"/>
                        </w:rPr>
                      </w:pPr>
                      <w:bookmarkStart w:id="98" w:name="_Toc59207332"/>
                      <w:r w:rsidRPr="00AB3CEE">
                        <w:rPr>
                          <w:szCs w:val="52"/>
                        </w:rPr>
                        <w:t xml:space="preserve">Unique ID: </w:t>
                      </w:r>
                      <w:r w:rsidR="00113C32">
                        <w:rPr>
                          <w:szCs w:val="52"/>
                        </w:rPr>
                        <w:t>2005439</w:t>
                      </w:r>
                      <w:bookmarkEnd w:id="98"/>
                    </w:p>
                    <w:p w14:paraId="494A57BA" w14:textId="31A0A9A9" w:rsidR="0011564F" w:rsidRPr="00AB3CEE" w:rsidRDefault="00C77D97" w:rsidP="0011564F">
                      <w:pPr>
                        <w:pStyle w:val="Heading2"/>
                        <w:rPr>
                          <w:szCs w:val="52"/>
                        </w:rPr>
                      </w:pPr>
                      <w:bookmarkStart w:id="99" w:name="_Toc59093494"/>
                      <w:bookmarkStart w:id="100" w:name="_Toc59203104"/>
                      <w:bookmarkStart w:id="101" w:name="_Toc59207333"/>
                      <w:r>
                        <w:rPr>
                          <w:szCs w:val="52"/>
                        </w:rPr>
                        <w:pict w14:anchorId="17E21900">
                          <v:shape id="_x0000_i5081" type="#_x0000_t75" style="width:6pt;height:6pt;visibility:visible;mso-wrap-style:square">
                            <v:imagedata r:id="rId11" o:title=""/>
                          </v:shape>
                        </w:pict>
                      </w:r>
                      <w:r w:rsidR="00473FB2" w:rsidRPr="00AB3CEE">
                        <w:rPr>
                          <w:szCs w:val="52"/>
                        </w:rPr>
                        <w:t xml:space="preserve"> </w:t>
                      </w:r>
                      <w:r w:rsidR="00DD4908" w:rsidRPr="00AB3CEE">
                        <w:rPr>
                          <w:noProof/>
                          <w:szCs w:val="52"/>
                        </w:rPr>
                        <w:drawing>
                          <wp:inline distT="0" distB="0" distL="0" distR="0" wp14:anchorId="2F408CF2" wp14:editId="53CD9603">
                            <wp:extent cx="464820" cy="914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sidRPr="00AB3CEE">
                        <w:rPr>
                          <w:noProof/>
                          <w:szCs w:val="52"/>
                        </w:rPr>
                        <w:t xml:space="preserve"> </w:t>
                      </w:r>
                      <w:r w:rsidR="00473FB2" w:rsidRPr="00AB3CEE">
                        <w:rPr>
                          <w:szCs w:val="52"/>
                        </w:rPr>
                        <w:t xml:space="preserve">Abhinav </w:t>
                      </w:r>
                      <w:proofErr w:type="spellStart"/>
                      <w:r w:rsidR="00473FB2" w:rsidRPr="00AB3CEE">
                        <w:rPr>
                          <w:szCs w:val="52"/>
                        </w:rPr>
                        <w:t>Monda</w:t>
                      </w:r>
                      <w:proofErr w:type="spellEnd"/>
                      <w:r w:rsidR="00473FB2" w:rsidRPr="00AB3CEE">
                        <w:rPr>
                          <w:szCs w:val="52"/>
                        </w:rPr>
                        <w:t xml:space="preserve">, </w:t>
                      </w:r>
                      <w:r w:rsidR="0011564F" w:rsidRPr="00AB3CEE">
                        <w:rPr>
                          <w:szCs w:val="52"/>
                        </w:rPr>
                        <w:t>2005576</w:t>
                      </w:r>
                      <w:bookmarkEnd w:id="99"/>
                      <w:bookmarkEnd w:id="100"/>
                      <w:bookmarkEnd w:id="101"/>
                    </w:p>
                    <w:p w14:paraId="44145383" w14:textId="77777777" w:rsidR="0011564F" w:rsidRPr="00C653FF" w:rsidRDefault="0011564F" w:rsidP="0011564F">
                      <w:pPr>
                        <w:pStyle w:val="Heading2"/>
                        <w:rPr>
                          <w:b/>
                        </w:rPr>
                      </w:pPr>
                    </w:p>
                    <w:p w14:paraId="5AD4935E" w14:textId="77777777" w:rsidR="00344174" w:rsidRDefault="00344174"/>
                    <w:p w14:paraId="282661A1" w14:textId="28F29343" w:rsidR="00473FB2" w:rsidRDefault="0011564F" w:rsidP="0011564F">
                      <w:pPr>
                        <w:pStyle w:val="Heading2"/>
                      </w:pPr>
                      <w:bookmarkStart w:id="102" w:name="_Toc59093495"/>
                      <w:bookmarkStart w:id="103" w:name="_Toc59203105"/>
                      <w:bookmarkStart w:id="104" w:name="_Toc59207334"/>
                      <w:r>
                        <w:t>Name and Unique ID:</w:t>
                      </w:r>
                      <w:bookmarkEnd w:id="102"/>
                      <w:bookmarkEnd w:id="103"/>
                      <w:bookmarkEnd w:id="104"/>
                      <w:r>
                        <w:t xml:space="preserve"> </w:t>
                      </w:r>
                    </w:p>
                    <w:p w14:paraId="637C2737" w14:textId="1A5C5783" w:rsidR="0011564F" w:rsidRDefault="00C77D97" w:rsidP="0011564F">
                      <w:pPr>
                        <w:pStyle w:val="Heading2"/>
                      </w:pPr>
                      <w:bookmarkStart w:id="105" w:name="_Toc59093496"/>
                      <w:bookmarkStart w:id="106" w:name="_Toc59203106"/>
                      <w:bookmarkStart w:id="107" w:name="_Toc59207335"/>
                      <w:r>
                        <w:pict w14:anchorId="17E21900">
                          <v:shape id="_x0000_i5080"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105"/>
                      <w:bookmarkEnd w:id="106"/>
                      <w:bookmarkEnd w:id="107"/>
                    </w:p>
                    <w:p w14:paraId="2CF95EFE" w14:textId="77777777" w:rsidR="0011564F" w:rsidRPr="00C653FF" w:rsidRDefault="0011564F" w:rsidP="0011564F">
                      <w:pPr>
                        <w:pStyle w:val="Heading2"/>
                        <w:rPr>
                          <w:b/>
                        </w:rPr>
                      </w:pPr>
                    </w:p>
                    <w:p w14:paraId="75BE1355" w14:textId="77777777" w:rsidR="000E7D47" w:rsidRDefault="000E7D47"/>
                    <w:p w14:paraId="318C0C3C" w14:textId="3FF5C1F8" w:rsidR="00473FB2" w:rsidRDefault="0011564F" w:rsidP="0011564F">
                      <w:pPr>
                        <w:pStyle w:val="Heading2"/>
                      </w:pPr>
                      <w:bookmarkStart w:id="108" w:name="_Toc59093497"/>
                      <w:bookmarkStart w:id="109" w:name="_Toc59203107"/>
                      <w:bookmarkStart w:id="110" w:name="_Toc59207336"/>
                      <w:r>
                        <w:t>Name and Unique ID:</w:t>
                      </w:r>
                      <w:bookmarkEnd w:id="69"/>
                      <w:bookmarkEnd w:id="108"/>
                      <w:bookmarkEnd w:id="109"/>
                      <w:bookmarkEnd w:id="110"/>
                      <w:r>
                        <w:t xml:space="preserve"> </w:t>
                      </w:r>
                    </w:p>
                    <w:p w14:paraId="64BE1AC2" w14:textId="29E37973" w:rsidR="0011564F" w:rsidRDefault="00C77D97" w:rsidP="0011564F">
                      <w:pPr>
                        <w:pStyle w:val="Heading2"/>
                      </w:pPr>
                      <w:bookmarkStart w:id="111" w:name="_Toc47086042"/>
                      <w:bookmarkStart w:id="112" w:name="_Toc47086633"/>
                      <w:bookmarkStart w:id="113" w:name="_Toc59014374"/>
                      <w:bookmarkStart w:id="114" w:name="_Toc59014397"/>
                      <w:bookmarkStart w:id="115" w:name="_Toc59093498"/>
                      <w:bookmarkStart w:id="116" w:name="_Toc59203108"/>
                      <w:bookmarkStart w:id="117" w:name="_Toc59207337"/>
                      <w:r>
                        <w:pict w14:anchorId="17E21900">
                          <v:shape id="_x0000_i5079" type="#_x0000_t75" style="width:6pt;height:6pt;visibility:visible;mso-wrap-style:square">
                            <v:imagedata r:id="rId11" o:title=""/>
                          </v:shape>
                        </w:pict>
                      </w:r>
                      <w:r w:rsidR="00473FB2">
                        <w:t xml:space="preserve"> </w:t>
                      </w:r>
                      <w:r w:rsidR="00DD4908" w:rsidRPr="00DD4908">
                        <w:rPr>
                          <w:noProof/>
                        </w:rPr>
                        <w:drawing>
                          <wp:inline distT="0" distB="0" distL="0" distR="0" wp14:anchorId="2F408CF2" wp14:editId="53CD9603">
                            <wp:extent cx="464820" cy="914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DD4908">
                        <w:rPr>
                          <w:noProof/>
                        </w:rPr>
                        <w:t xml:space="preserve"> </w:t>
                      </w:r>
                      <w:r w:rsidR="00473FB2">
                        <w:t xml:space="preserve">Abhinav Mondal, </w:t>
                      </w:r>
                      <w:r w:rsidR="0011564F">
                        <w:t>2005576</w:t>
                      </w:r>
                      <w:bookmarkEnd w:id="111"/>
                      <w:bookmarkEnd w:id="112"/>
                      <w:bookmarkEnd w:id="113"/>
                      <w:bookmarkEnd w:id="114"/>
                      <w:bookmarkEnd w:id="115"/>
                      <w:bookmarkEnd w:id="116"/>
                      <w:bookmarkEnd w:id="117"/>
                    </w:p>
                    <w:p w14:paraId="6C1570D2" w14:textId="77777777" w:rsidR="0011564F" w:rsidRPr="00C653FF" w:rsidRDefault="0011564F" w:rsidP="0011564F">
                      <w:pPr>
                        <w:pStyle w:val="Heading2"/>
                        <w:rPr>
                          <w:b/>
                        </w:rPr>
                      </w:pPr>
                    </w:p>
                    <w:p w14:paraId="0D961B28" w14:textId="77777777" w:rsidR="00344174" w:rsidRDefault="00344174"/>
                    <w:p w14:paraId="241FC114" w14:textId="4C70538A" w:rsidR="00473FB2" w:rsidRDefault="0011564F" w:rsidP="0011564F">
                      <w:pPr>
                        <w:pStyle w:val="Heading2"/>
                      </w:pPr>
                      <w:bookmarkStart w:id="118" w:name="_Toc47086043"/>
                      <w:bookmarkStart w:id="119" w:name="_Toc47086634"/>
                      <w:bookmarkStart w:id="120" w:name="_Toc59014375"/>
                      <w:bookmarkStart w:id="121" w:name="_Toc59014398"/>
                      <w:bookmarkStart w:id="122" w:name="_Toc59093499"/>
                      <w:bookmarkStart w:id="123" w:name="_Toc59203109"/>
                      <w:bookmarkStart w:id="124" w:name="_Toc59207338"/>
                      <w:r>
                        <w:t>Name and Unique ID:</w:t>
                      </w:r>
                      <w:bookmarkEnd w:id="67"/>
                      <w:bookmarkEnd w:id="68"/>
                      <w:bookmarkEnd w:id="118"/>
                      <w:bookmarkEnd w:id="119"/>
                      <w:bookmarkEnd w:id="120"/>
                      <w:bookmarkEnd w:id="121"/>
                      <w:bookmarkEnd w:id="122"/>
                      <w:bookmarkEnd w:id="123"/>
                      <w:bookmarkEnd w:id="124"/>
                      <w:r>
                        <w:t xml:space="preserve"> </w:t>
                      </w:r>
                    </w:p>
                    <w:p w14:paraId="7D906DC4" w14:textId="668ECB93" w:rsidR="0011564F" w:rsidRDefault="00C77D97" w:rsidP="0011564F">
                      <w:pPr>
                        <w:pStyle w:val="Heading2"/>
                      </w:pPr>
                      <w:bookmarkStart w:id="125" w:name="_Toc47083044"/>
                      <w:bookmarkStart w:id="126" w:name="_Toc47085763"/>
                      <w:bookmarkStart w:id="127" w:name="_Toc47086044"/>
                      <w:bookmarkStart w:id="128" w:name="_Toc47086635"/>
                      <w:bookmarkStart w:id="129" w:name="_Toc59014376"/>
                      <w:bookmarkStart w:id="130" w:name="_Toc59014399"/>
                      <w:bookmarkStart w:id="131" w:name="_Toc59093500"/>
                      <w:bookmarkStart w:id="132" w:name="_Toc59203110"/>
                      <w:bookmarkStart w:id="133" w:name="_Toc59207339"/>
                      <w:r>
                        <w:pict w14:anchorId="17E21900">
                          <v:shape id="Picture 12" o:spid="_x0000_i5078" type="#_x0000_t75" style="width:6pt;height:6pt;visibility:visible;mso-wrap-style:square">
                            <v:imagedata r:id="rId11" o:title=""/>
                          </v:shape>
                        </w:pict>
                      </w:r>
                      <w:r w:rsidR="00473FB2">
                        <w:t xml:space="preserve"> </w:t>
                      </w:r>
                      <w:r w:rsidR="00473FB2" w:rsidRPr="00473FB2">
                        <w:rPr>
                          <w:noProof/>
                        </w:rPr>
                        <w:drawing>
                          <wp:inline distT="0" distB="0" distL="0" distR="0" wp14:anchorId="088E9420" wp14:editId="60D53337">
                            <wp:extent cx="464820" cy="914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 cy="91440"/>
                                    </a:xfrm>
                                    <a:prstGeom prst="rect">
                                      <a:avLst/>
                                    </a:prstGeom>
                                    <a:noFill/>
                                    <a:ln>
                                      <a:noFill/>
                                    </a:ln>
                                  </pic:spPr>
                                </pic:pic>
                              </a:graphicData>
                            </a:graphic>
                          </wp:inline>
                        </w:drawing>
                      </w:r>
                      <w:r w:rsidR="00473FB2">
                        <w:t xml:space="preserve"> Abhinav Mondal, </w:t>
                      </w:r>
                      <w:r w:rsidR="0011564F">
                        <w:t>2005576</w:t>
                      </w:r>
                      <w:bookmarkEnd w:id="125"/>
                      <w:bookmarkEnd w:id="126"/>
                      <w:bookmarkEnd w:id="127"/>
                      <w:bookmarkEnd w:id="128"/>
                      <w:bookmarkEnd w:id="129"/>
                      <w:bookmarkEnd w:id="130"/>
                      <w:bookmarkEnd w:id="131"/>
                      <w:bookmarkEnd w:id="132"/>
                      <w:bookmarkEnd w:id="133"/>
                    </w:p>
                    <w:p w14:paraId="28CFF6E9" w14:textId="77777777" w:rsidR="0011564F" w:rsidRPr="00C653FF" w:rsidRDefault="0011564F" w:rsidP="0011564F">
                      <w:pPr>
                        <w:pStyle w:val="Heading2"/>
                        <w:rPr>
                          <w:b/>
                        </w:rPr>
                      </w:pPr>
                    </w:p>
                  </w:txbxContent>
                </v:textbox>
                <w10:anchorlock/>
              </v:shape>
            </w:pict>
          </mc:Fallback>
        </mc:AlternateContent>
      </w:r>
    </w:p>
    <w:p w14:paraId="331770E4" w14:textId="2552B006" w:rsidR="0011564F" w:rsidRDefault="0011564F">
      <w:pPr>
        <w:spacing w:after="200"/>
      </w:pPr>
    </w:p>
    <w:p w14:paraId="70379DCF" w14:textId="20AE00EB" w:rsidR="0011564F" w:rsidRDefault="0011564F">
      <w:pPr>
        <w:spacing w:after="200"/>
      </w:pPr>
    </w:p>
    <w:p w14:paraId="4E65EE71" w14:textId="3779524C" w:rsidR="0011564F" w:rsidRDefault="0011564F">
      <w:pPr>
        <w:spacing w:after="200"/>
      </w:pPr>
    </w:p>
    <w:p w14:paraId="44570101" w14:textId="58CE6392" w:rsidR="0011564F" w:rsidRDefault="0011564F">
      <w:pPr>
        <w:spacing w:after="200"/>
      </w:pPr>
    </w:p>
    <w:p w14:paraId="00CEBA93" w14:textId="15D84769" w:rsidR="0011564F" w:rsidRDefault="0011564F">
      <w:pPr>
        <w:spacing w:after="200"/>
      </w:pPr>
    </w:p>
    <w:p w14:paraId="25384EDB" w14:textId="7C35E004" w:rsidR="0011564F" w:rsidRDefault="0011564F">
      <w:pPr>
        <w:spacing w:after="200"/>
      </w:pPr>
    </w:p>
    <w:p w14:paraId="39DFE158" w14:textId="5CD4ADC8" w:rsidR="0011564F" w:rsidRDefault="0011564F">
      <w:pPr>
        <w:spacing w:after="200"/>
      </w:pPr>
    </w:p>
    <w:p w14:paraId="2855AA42" w14:textId="77777777" w:rsidR="0011564F" w:rsidRDefault="0011564F">
      <w:pPr>
        <w:spacing w:after="200"/>
        <w:rPr>
          <w:rStyle w:val="Hyperlink"/>
          <w:noProof/>
        </w:rPr>
      </w:pPr>
    </w:p>
    <w:sdt>
      <w:sdtPr>
        <w:rPr>
          <w:rFonts w:asciiTheme="minorHAnsi" w:eastAsiaTheme="minorEastAsia" w:hAnsiTheme="minorHAnsi" w:cstheme="minorBidi"/>
          <w:color w:val="753DFF" w:themeColor="hyperlink"/>
          <w:sz w:val="24"/>
          <w:szCs w:val="22"/>
          <w:u w:val="single"/>
        </w:rPr>
        <w:id w:val="1854151959"/>
        <w:docPartObj>
          <w:docPartGallery w:val="Table of Contents"/>
          <w:docPartUnique/>
        </w:docPartObj>
      </w:sdtPr>
      <w:sdtEndPr>
        <w:rPr>
          <w:b/>
          <w:bCs/>
          <w:noProof/>
          <w:color w:val="auto"/>
          <w:u w:val="none"/>
        </w:rPr>
      </w:sdtEndPr>
      <w:sdtContent>
        <w:p w14:paraId="4B3B2737" w14:textId="66E34107" w:rsidR="0011564F" w:rsidRDefault="0011564F">
          <w:pPr>
            <w:pStyle w:val="TOCHeading"/>
          </w:pPr>
          <w:r>
            <w:t>Contents</w:t>
          </w:r>
        </w:p>
        <w:p w14:paraId="057BCACF" w14:textId="60FF8AED" w:rsidR="00845E8D" w:rsidRDefault="0011564F">
          <w:pPr>
            <w:pStyle w:val="TOC2"/>
            <w:tabs>
              <w:tab w:val="right" w:leader="dot" w:pos="10178"/>
            </w:tabs>
            <w:rPr>
              <w:noProof/>
              <w:sz w:val="22"/>
              <w:lang w:val="en-IN" w:eastAsia="en-IN"/>
            </w:rPr>
          </w:pPr>
          <w:r>
            <w:fldChar w:fldCharType="begin"/>
          </w:r>
          <w:r>
            <w:instrText xml:space="preserve"> TOC \o "1-3" \h \z \u </w:instrText>
          </w:r>
          <w:r>
            <w:fldChar w:fldCharType="separate"/>
          </w:r>
          <w:hyperlink r:id="rId14" w:anchor="_Toc59207304" w:history="1">
            <w:r w:rsidR="00845E8D" w:rsidRPr="00E11CFA">
              <w:rPr>
                <w:rStyle w:val="Hyperlink"/>
                <w:noProof/>
              </w:rPr>
              <w:t>Name: Lakshmi Ramesh.</w:t>
            </w:r>
            <w:r w:rsidR="00845E8D">
              <w:rPr>
                <w:noProof/>
                <w:webHidden/>
              </w:rPr>
              <w:tab/>
            </w:r>
            <w:r w:rsidR="00845E8D">
              <w:rPr>
                <w:noProof/>
                <w:webHidden/>
              </w:rPr>
              <w:fldChar w:fldCharType="begin"/>
            </w:r>
            <w:r w:rsidR="00845E8D">
              <w:rPr>
                <w:noProof/>
                <w:webHidden/>
              </w:rPr>
              <w:instrText xml:space="preserve"> PAGEREF _Toc59207304 \h </w:instrText>
            </w:r>
            <w:r w:rsidR="00845E8D">
              <w:rPr>
                <w:noProof/>
                <w:webHidden/>
              </w:rPr>
            </w:r>
            <w:r w:rsidR="00845E8D">
              <w:rPr>
                <w:noProof/>
                <w:webHidden/>
              </w:rPr>
              <w:fldChar w:fldCharType="separate"/>
            </w:r>
            <w:r w:rsidR="00845E8D">
              <w:rPr>
                <w:noProof/>
                <w:webHidden/>
              </w:rPr>
              <w:t>1</w:t>
            </w:r>
            <w:r w:rsidR="00845E8D">
              <w:rPr>
                <w:noProof/>
                <w:webHidden/>
              </w:rPr>
              <w:fldChar w:fldCharType="end"/>
            </w:r>
          </w:hyperlink>
        </w:p>
        <w:p w14:paraId="79200ED5" w14:textId="7282FB6F" w:rsidR="00845E8D" w:rsidRDefault="00845E8D">
          <w:pPr>
            <w:pStyle w:val="TOC2"/>
            <w:tabs>
              <w:tab w:val="right" w:leader="dot" w:pos="10178"/>
            </w:tabs>
            <w:rPr>
              <w:noProof/>
              <w:sz w:val="22"/>
              <w:lang w:val="en-IN" w:eastAsia="en-IN"/>
            </w:rPr>
          </w:pPr>
          <w:hyperlink r:id="rId15" w:anchor="_Toc59207305" w:history="1">
            <w:r w:rsidRPr="00E11CFA">
              <w:rPr>
                <w:rStyle w:val="Hyperlink"/>
                <w:noProof/>
              </w:rPr>
              <w:t>Unique ID: 2005439</w:t>
            </w:r>
            <w:r>
              <w:rPr>
                <w:noProof/>
                <w:webHidden/>
              </w:rPr>
              <w:tab/>
            </w:r>
            <w:r>
              <w:rPr>
                <w:noProof/>
                <w:webHidden/>
              </w:rPr>
              <w:fldChar w:fldCharType="begin"/>
            </w:r>
            <w:r>
              <w:rPr>
                <w:noProof/>
                <w:webHidden/>
              </w:rPr>
              <w:instrText xml:space="preserve"> PAGEREF _Toc59207305 \h </w:instrText>
            </w:r>
            <w:r>
              <w:rPr>
                <w:noProof/>
                <w:webHidden/>
              </w:rPr>
            </w:r>
            <w:r>
              <w:rPr>
                <w:noProof/>
                <w:webHidden/>
              </w:rPr>
              <w:fldChar w:fldCharType="separate"/>
            </w:r>
            <w:r>
              <w:rPr>
                <w:noProof/>
                <w:webHidden/>
              </w:rPr>
              <w:t>1</w:t>
            </w:r>
            <w:r>
              <w:rPr>
                <w:noProof/>
                <w:webHidden/>
              </w:rPr>
              <w:fldChar w:fldCharType="end"/>
            </w:r>
          </w:hyperlink>
        </w:p>
        <w:p w14:paraId="689EC529" w14:textId="55BDD26C" w:rsidR="00845E8D" w:rsidRDefault="00845E8D">
          <w:pPr>
            <w:pStyle w:val="TOC2"/>
            <w:tabs>
              <w:tab w:val="right" w:leader="dot" w:pos="10178"/>
            </w:tabs>
            <w:rPr>
              <w:noProof/>
              <w:sz w:val="22"/>
              <w:lang w:val="en-IN" w:eastAsia="en-IN"/>
            </w:rPr>
          </w:pPr>
        </w:p>
        <w:p w14:paraId="2DFE9727" w14:textId="3854050A" w:rsidR="00845E8D" w:rsidRDefault="00845E8D">
          <w:pPr>
            <w:pStyle w:val="TOC2"/>
            <w:tabs>
              <w:tab w:val="right" w:leader="dot" w:pos="10178"/>
            </w:tabs>
            <w:rPr>
              <w:noProof/>
              <w:sz w:val="22"/>
              <w:lang w:val="en-IN" w:eastAsia="en-IN"/>
            </w:rPr>
          </w:pPr>
          <w:hyperlink w:anchor="_Toc59207340" w:history="1">
            <w:r w:rsidRPr="00E11CFA">
              <w:rPr>
                <w:rStyle w:val="Hyperlink"/>
                <w:rFonts w:ascii="Work Sans" w:hAnsi="Work Sans"/>
                <w:noProof/>
              </w:rPr>
              <w:t>Introduction</w:t>
            </w:r>
            <w:r>
              <w:rPr>
                <w:noProof/>
                <w:webHidden/>
              </w:rPr>
              <w:tab/>
            </w:r>
            <w:r>
              <w:rPr>
                <w:noProof/>
                <w:webHidden/>
              </w:rPr>
              <w:fldChar w:fldCharType="begin"/>
            </w:r>
            <w:r>
              <w:rPr>
                <w:noProof/>
                <w:webHidden/>
              </w:rPr>
              <w:instrText xml:space="preserve"> PAGEREF _Toc59207340 \h </w:instrText>
            </w:r>
            <w:r>
              <w:rPr>
                <w:noProof/>
                <w:webHidden/>
              </w:rPr>
            </w:r>
            <w:r>
              <w:rPr>
                <w:noProof/>
                <w:webHidden/>
              </w:rPr>
              <w:fldChar w:fldCharType="separate"/>
            </w:r>
            <w:r>
              <w:rPr>
                <w:noProof/>
                <w:webHidden/>
              </w:rPr>
              <w:t>3</w:t>
            </w:r>
            <w:r>
              <w:rPr>
                <w:noProof/>
                <w:webHidden/>
              </w:rPr>
              <w:fldChar w:fldCharType="end"/>
            </w:r>
          </w:hyperlink>
        </w:p>
        <w:p w14:paraId="1AF9842B" w14:textId="0D0ED750" w:rsidR="00845E8D" w:rsidRDefault="00845E8D">
          <w:pPr>
            <w:pStyle w:val="TOC2"/>
            <w:tabs>
              <w:tab w:val="right" w:leader="dot" w:pos="10178"/>
            </w:tabs>
            <w:rPr>
              <w:noProof/>
              <w:sz w:val="22"/>
              <w:lang w:val="en-IN" w:eastAsia="en-IN"/>
            </w:rPr>
          </w:pPr>
          <w:hyperlink w:anchor="_Toc59207341" w:history="1">
            <w:r w:rsidRPr="00E11CFA">
              <w:rPr>
                <w:rStyle w:val="Hyperlink"/>
                <w:noProof/>
              </w:rPr>
              <w:t>Working</w:t>
            </w:r>
            <w:r>
              <w:rPr>
                <w:noProof/>
                <w:webHidden/>
              </w:rPr>
              <w:tab/>
            </w:r>
            <w:r>
              <w:rPr>
                <w:noProof/>
                <w:webHidden/>
              </w:rPr>
              <w:fldChar w:fldCharType="begin"/>
            </w:r>
            <w:r>
              <w:rPr>
                <w:noProof/>
                <w:webHidden/>
              </w:rPr>
              <w:instrText xml:space="preserve"> PAGEREF _Toc59207341 \h </w:instrText>
            </w:r>
            <w:r>
              <w:rPr>
                <w:noProof/>
                <w:webHidden/>
              </w:rPr>
            </w:r>
            <w:r>
              <w:rPr>
                <w:noProof/>
                <w:webHidden/>
              </w:rPr>
              <w:fldChar w:fldCharType="separate"/>
            </w:r>
            <w:r>
              <w:rPr>
                <w:noProof/>
                <w:webHidden/>
              </w:rPr>
              <w:t>3</w:t>
            </w:r>
            <w:r>
              <w:rPr>
                <w:noProof/>
                <w:webHidden/>
              </w:rPr>
              <w:fldChar w:fldCharType="end"/>
            </w:r>
          </w:hyperlink>
        </w:p>
        <w:p w14:paraId="715026A8" w14:textId="3DD18554" w:rsidR="00845E8D" w:rsidRDefault="00845E8D">
          <w:pPr>
            <w:pStyle w:val="TOC2"/>
            <w:tabs>
              <w:tab w:val="right" w:leader="dot" w:pos="10178"/>
            </w:tabs>
            <w:rPr>
              <w:noProof/>
              <w:sz w:val="22"/>
              <w:lang w:val="en-IN" w:eastAsia="en-IN"/>
            </w:rPr>
          </w:pPr>
          <w:hyperlink w:anchor="_Toc59207342" w:history="1">
            <w:r w:rsidRPr="00E11CFA">
              <w:rPr>
                <w:rStyle w:val="Hyperlink"/>
                <w:noProof/>
              </w:rPr>
              <w:t>System design</w:t>
            </w:r>
            <w:r>
              <w:rPr>
                <w:noProof/>
                <w:webHidden/>
              </w:rPr>
              <w:tab/>
            </w:r>
            <w:r>
              <w:rPr>
                <w:noProof/>
                <w:webHidden/>
              </w:rPr>
              <w:fldChar w:fldCharType="begin"/>
            </w:r>
            <w:r>
              <w:rPr>
                <w:noProof/>
                <w:webHidden/>
              </w:rPr>
              <w:instrText xml:space="preserve"> PAGEREF _Toc59207342 \h </w:instrText>
            </w:r>
            <w:r>
              <w:rPr>
                <w:noProof/>
                <w:webHidden/>
              </w:rPr>
            </w:r>
            <w:r>
              <w:rPr>
                <w:noProof/>
                <w:webHidden/>
              </w:rPr>
              <w:fldChar w:fldCharType="separate"/>
            </w:r>
            <w:r>
              <w:rPr>
                <w:noProof/>
                <w:webHidden/>
              </w:rPr>
              <w:t>3</w:t>
            </w:r>
            <w:r>
              <w:rPr>
                <w:noProof/>
                <w:webHidden/>
              </w:rPr>
              <w:fldChar w:fldCharType="end"/>
            </w:r>
          </w:hyperlink>
        </w:p>
        <w:p w14:paraId="2AE7EE59" w14:textId="2CAABD3E" w:rsidR="00845E8D" w:rsidRDefault="00845E8D">
          <w:pPr>
            <w:pStyle w:val="TOC2"/>
            <w:tabs>
              <w:tab w:val="right" w:leader="dot" w:pos="10178"/>
            </w:tabs>
            <w:rPr>
              <w:noProof/>
              <w:sz w:val="22"/>
              <w:lang w:val="en-IN" w:eastAsia="en-IN"/>
            </w:rPr>
          </w:pPr>
          <w:hyperlink w:anchor="_Toc59207343" w:history="1">
            <w:r w:rsidRPr="00E11CFA">
              <w:rPr>
                <w:rStyle w:val="Hyperlink"/>
                <w:noProof/>
              </w:rPr>
              <w:t>Modelling</w:t>
            </w:r>
            <w:r>
              <w:rPr>
                <w:noProof/>
                <w:webHidden/>
              </w:rPr>
              <w:tab/>
            </w:r>
            <w:r>
              <w:rPr>
                <w:noProof/>
                <w:webHidden/>
              </w:rPr>
              <w:fldChar w:fldCharType="begin"/>
            </w:r>
            <w:r>
              <w:rPr>
                <w:noProof/>
                <w:webHidden/>
              </w:rPr>
              <w:instrText xml:space="preserve"> PAGEREF _Toc59207343 \h </w:instrText>
            </w:r>
            <w:r>
              <w:rPr>
                <w:noProof/>
                <w:webHidden/>
              </w:rPr>
            </w:r>
            <w:r>
              <w:rPr>
                <w:noProof/>
                <w:webHidden/>
              </w:rPr>
              <w:fldChar w:fldCharType="separate"/>
            </w:r>
            <w:r>
              <w:rPr>
                <w:noProof/>
                <w:webHidden/>
              </w:rPr>
              <w:t>4</w:t>
            </w:r>
            <w:r>
              <w:rPr>
                <w:noProof/>
                <w:webHidden/>
              </w:rPr>
              <w:fldChar w:fldCharType="end"/>
            </w:r>
          </w:hyperlink>
        </w:p>
        <w:p w14:paraId="1EAF94CA" w14:textId="5B7D3854" w:rsidR="00845E8D" w:rsidRDefault="00845E8D">
          <w:pPr>
            <w:pStyle w:val="TOC2"/>
            <w:tabs>
              <w:tab w:val="right" w:leader="dot" w:pos="10178"/>
            </w:tabs>
            <w:rPr>
              <w:noProof/>
              <w:sz w:val="22"/>
              <w:lang w:val="en-IN" w:eastAsia="en-IN"/>
            </w:rPr>
          </w:pPr>
          <w:hyperlink w:anchor="_Toc59207344" w:history="1">
            <w:r w:rsidRPr="00E11CFA">
              <w:rPr>
                <w:rStyle w:val="Hyperlink"/>
                <w:noProof/>
              </w:rPr>
              <w:t>Simulink Model</w:t>
            </w:r>
            <w:r>
              <w:rPr>
                <w:noProof/>
                <w:webHidden/>
              </w:rPr>
              <w:tab/>
            </w:r>
            <w:r>
              <w:rPr>
                <w:noProof/>
                <w:webHidden/>
              </w:rPr>
              <w:fldChar w:fldCharType="begin"/>
            </w:r>
            <w:r>
              <w:rPr>
                <w:noProof/>
                <w:webHidden/>
              </w:rPr>
              <w:instrText xml:space="preserve"> PAGEREF _Toc59207344 \h </w:instrText>
            </w:r>
            <w:r>
              <w:rPr>
                <w:noProof/>
                <w:webHidden/>
              </w:rPr>
            </w:r>
            <w:r>
              <w:rPr>
                <w:noProof/>
                <w:webHidden/>
              </w:rPr>
              <w:fldChar w:fldCharType="separate"/>
            </w:r>
            <w:r>
              <w:rPr>
                <w:noProof/>
                <w:webHidden/>
              </w:rPr>
              <w:t>5</w:t>
            </w:r>
            <w:r>
              <w:rPr>
                <w:noProof/>
                <w:webHidden/>
              </w:rPr>
              <w:fldChar w:fldCharType="end"/>
            </w:r>
          </w:hyperlink>
        </w:p>
        <w:p w14:paraId="50EBD5A9" w14:textId="4E3E8794" w:rsidR="00845E8D" w:rsidRDefault="00845E8D">
          <w:pPr>
            <w:pStyle w:val="TOC2"/>
            <w:tabs>
              <w:tab w:val="right" w:leader="dot" w:pos="10178"/>
            </w:tabs>
            <w:rPr>
              <w:noProof/>
              <w:sz w:val="22"/>
              <w:lang w:val="en-IN" w:eastAsia="en-IN"/>
            </w:rPr>
          </w:pPr>
          <w:hyperlink w:anchor="_Toc59207345" w:history="1">
            <w:r w:rsidRPr="00E11CFA">
              <w:rPr>
                <w:rStyle w:val="Hyperlink"/>
                <w:noProof/>
              </w:rPr>
              <w:t>Results:</w:t>
            </w:r>
            <w:r>
              <w:rPr>
                <w:noProof/>
                <w:webHidden/>
              </w:rPr>
              <w:tab/>
            </w:r>
            <w:r>
              <w:rPr>
                <w:noProof/>
                <w:webHidden/>
              </w:rPr>
              <w:fldChar w:fldCharType="begin"/>
            </w:r>
            <w:r>
              <w:rPr>
                <w:noProof/>
                <w:webHidden/>
              </w:rPr>
              <w:instrText xml:space="preserve"> PAGEREF _Toc59207345 \h </w:instrText>
            </w:r>
            <w:r>
              <w:rPr>
                <w:noProof/>
                <w:webHidden/>
              </w:rPr>
            </w:r>
            <w:r>
              <w:rPr>
                <w:noProof/>
                <w:webHidden/>
              </w:rPr>
              <w:fldChar w:fldCharType="separate"/>
            </w:r>
            <w:r>
              <w:rPr>
                <w:noProof/>
                <w:webHidden/>
              </w:rPr>
              <w:t>6</w:t>
            </w:r>
            <w:r>
              <w:rPr>
                <w:noProof/>
                <w:webHidden/>
              </w:rPr>
              <w:fldChar w:fldCharType="end"/>
            </w:r>
          </w:hyperlink>
        </w:p>
        <w:p w14:paraId="02708ACA" w14:textId="7ABEE095" w:rsidR="00845E8D" w:rsidRDefault="00845E8D">
          <w:pPr>
            <w:pStyle w:val="TOC3"/>
            <w:tabs>
              <w:tab w:val="left" w:pos="880"/>
              <w:tab w:val="right" w:leader="dot" w:pos="10178"/>
            </w:tabs>
            <w:rPr>
              <w:noProof/>
              <w:sz w:val="22"/>
              <w:lang w:val="en-IN" w:eastAsia="en-IN"/>
            </w:rPr>
          </w:pPr>
          <w:hyperlink w:anchor="_Toc59207346" w:history="1">
            <w:r w:rsidRPr="00E11CFA">
              <w:rPr>
                <w:rStyle w:val="Hyperlink"/>
                <w:rFonts w:ascii="Symbol" w:hAnsi="Symbol"/>
                <w:noProof/>
              </w:rPr>
              <w:t></w:t>
            </w:r>
            <w:r>
              <w:rPr>
                <w:noProof/>
                <w:sz w:val="22"/>
                <w:lang w:val="en-IN" w:eastAsia="en-IN"/>
              </w:rPr>
              <w:tab/>
            </w:r>
            <w:r w:rsidRPr="00E11CFA">
              <w:rPr>
                <w:rStyle w:val="Hyperlink"/>
                <w:noProof/>
              </w:rPr>
              <w:t>Data inspector:</w:t>
            </w:r>
            <w:r>
              <w:rPr>
                <w:noProof/>
                <w:webHidden/>
              </w:rPr>
              <w:tab/>
            </w:r>
            <w:r>
              <w:rPr>
                <w:noProof/>
                <w:webHidden/>
              </w:rPr>
              <w:fldChar w:fldCharType="begin"/>
            </w:r>
            <w:r>
              <w:rPr>
                <w:noProof/>
                <w:webHidden/>
              </w:rPr>
              <w:instrText xml:space="preserve"> PAGEREF _Toc59207346 \h </w:instrText>
            </w:r>
            <w:r>
              <w:rPr>
                <w:noProof/>
                <w:webHidden/>
              </w:rPr>
            </w:r>
            <w:r>
              <w:rPr>
                <w:noProof/>
                <w:webHidden/>
              </w:rPr>
              <w:fldChar w:fldCharType="separate"/>
            </w:r>
            <w:r>
              <w:rPr>
                <w:noProof/>
                <w:webHidden/>
              </w:rPr>
              <w:t>6</w:t>
            </w:r>
            <w:r>
              <w:rPr>
                <w:noProof/>
                <w:webHidden/>
              </w:rPr>
              <w:fldChar w:fldCharType="end"/>
            </w:r>
          </w:hyperlink>
        </w:p>
        <w:p w14:paraId="32892B6B" w14:textId="1F7A0014" w:rsidR="00845E8D" w:rsidRDefault="00845E8D">
          <w:pPr>
            <w:pStyle w:val="TOC3"/>
            <w:tabs>
              <w:tab w:val="left" w:pos="880"/>
              <w:tab w:val="right" w:leader="dot" w:pos="10178"/>
            </w:tabs>
            <w:rPr>
              <w:noProof/>
              <w:sz w:val="22"/>
              <w:lang w:val="en-IN" w:eastAsia="en-IN"/>
            </w:rPr>
          </w:pPr>
          <w:hyperlink w:anchor="_Toc59207347" w:history="1">
            <w:r w:rsidRPr="00E11CFA">
              <w:rPr>
                <w:rStyle w:val="Hyperlink"/>
                <w:rFonts w:ascii="Symbol" w:hAnsi="Symbol"/>
                <w:noProof/>
              </w:rPr>
              <w:t></w:t>
            </w:r>
            <w:r>
              <w:rPr>
                <w:noProof/>
                <w:sz w:val="22"/>
                <w:lang w:val="en-IN" w:eastAsia="en-IN"/>
              </w:rPr>
              <w:tab/>
            </w:r>
            <w:r w:rsidRPr="00E11CFA">
              <w:rPr>
                <w:rStyle w:val="Hyperlink"/>
                <w:noProof/>
              </w:rPr>
              <w:t>MATLAB function:</w:t>
            </w:r>
            <w:r>
              <w:rPr>
                <w:noProof/>
                <w:webHidden/>
              </w:rPr>
              <w:tab/>
            </w:r>
            <w:r>
              <w:rPr>
                <w:noProof/>
                <w:webHidden/>
              </w:rPr>
              <w:fldChar w:fldCharType="begin"/>
            </w:r>
            <w:r>
              <w:rPr>
                <w:noProof/>
                <w:webHidden/>
              </w:rPr>
              <w:instrText xml:space="preserve"> PAGEREF _Toc59207347 \h </w:instrText>
            </w:r>
            <w:r>
              <w:rPr>
                <w:noProof/>
                <w:webHidden/>
              </w:rPr>
            </w:r>
            <w:r>
              <w:rPr>
                <w:noProof/>
                <w:webHidden/>
              </w:rPr>
              <w:fldChar w:fldCharType="separate"/>
            </w:r>
            <w:r>
              <w:rPr>
                <w:noProof/>
                <w:webHidden/>
              </w:rPr>
              <w:t>6</w:t>
            </w:r>
            <w:r>
              <w:rPr>
                <w:noProof/>
                <w:webHidden/>
              </w:rPr>
              <w:fldChar w:fldCharType="end"/>
            </w:r>
          </w:hyperlink>
        </w:p>
        <w:p w14:paraId="53537F04" w14:textId="0F09FE11" w:rsidR="00845E8D" w:rsidRDefault="00845E8D">
          <w:pPr>
            <w:pStyle w:val="TOC3"/>
            <w:tabs>
              <w:tab w:val="left" w:pos="880"/>
              <w:tab w:val="right" w:leader="dot" w:pos="10178"/>
            </w:tabs>
            <w:rPr>
              <w:noProof/>
              <w:sz w:val="22"/>
              <w:lang w:val="en-IN" w:eastAsia="en-IN"/>
            </w:rPr>
          </w:pPr>
          <w:hyperlink w:anchor="_Toc59207348" w:history="1">
            <w:r w:rsidRPr="00E11CFA">
              <w:rPr>
                <w:rStyle w:val="Hyperlink"/>
                <w:rFonts w:ascii="Symbol" w:hAnsi="Symbol"/>
                <w:noProof/>
              </w:rPr>
              <w:t></w:t>
            </w:r>
            <w:r>
              <w:rPr>
                <w:noProof/>
                <w:sz w:val="22"/>
                <w:lang w:val="en-IN" w:eastAsia="en-IN"/>
              </w:rPr>
              <w:tab/>
            </w:r>
            <w:r w:rsidRPr="00E11CFA">
              <w:rPr>
                <w:rStyle w:val="Hyperlink"/>
                <w:noProof/>
              </w:rPr>
              <w:t>Solver settings:</w:t>
            </w:r>
            <w:r>
              <w:rPr>
                <w:noProof/>
                <w:webHidden/>
              </w:rPr>
              <w:tab/>
            </w:r>
            <w:r>
              <w:rPr>
                <w:noProof/>
                <w:webHidden/>
              </w:rPr>
              <w:fldChar w:fldCharType="begin"/>
            </w:r>
            <w:r>
              <w:rPr>
                <w:noProof/>
                <w:webHidden/>
              </w:rPr>
              <w:instrText xml:space="preserve"> PAGEREF _Toc59207348 \h </w:instrText>
            </w:r>
            <w:r>
              <w:rPr>
                <w:noProof/>
                <w:webHidden/>
              </w:rPr>
            </w:r>
            <w:r>
              <w:rPr>
                <w:noProof/>
                <w:webHidden/>
              </w:rPr>
              <w:fldChar w:fldCharType="separate"/>
            </w:r>
            <w:r>
              <w:rPr>
                <w:noProof/>
                <w:webHidden/>
              </w:rPr>
              <w:t>7</w:t>
            </w:r>
            <w:r>
              <w:rPr>
                <w:noProof/>
                <w:webHidden/>
              </w:rPr>
              <w:fldChar w:fldCharType="end"/>
            </w:r>
          </w:hyperlink>
        </w:p>
        <w:p w14:paraId="453C9073" w14:textId="657EFCCB" w:rsidR="00845E8D" w:rsidRDefault="00845E8D">
          <w:pPr>
            <w:pStyle w:val="TOC3"/>
            <w:tabs>
              <w:tab w:val="left" w:pos="880"/>
              <w:tab w:val="right" w:leader="dot" w:pos="10178"/>
            </w:tabs>
            <w:rPr>
              <w:noProof/>
              <w:sz w:val="22"/>
              <w:lang w:val="en-IN" w:eastAsia="en-IN"/>
            </w:rPr>
          </w:pPr>
          <w:hyperlink w:anchor="_Toc59207349" w:history="1">
            <w:r w:rsidRPr="00E11CFA">
              <w:rPr>
                <w:rStyle w:val="Hyperlink"/>
                <w:rFonts w:ascii="Symbol" w:hAnsi="Symbol"/>
                <w:noProof/>
              </w:rPr>
              <w:t></w:t>
            </w:r>
            <w:r>
              <w:rPr>
                <w:noProof/>
                <w:sz w:val="22"/>
                <w:lang w:val="en-IN" w:eastAsia="en-IN"/>
              </w:rPr>
              <w:tab/>
            </w:r>
            <w:r w:rsidRPr="00E11CFA">
              <w:rPr>
                <w:rStyle w:val="Hyperlink"/>
                <w:noProof/>
              </w:rPr>
              <w:t>Call Back Functions:</w:t>
            </w:r>
            <w:r>
              <w:rPr>
                <w:noProof/>
                <w:webHidden/>
              </w:rPr>
              <w:tab/>
            </w:r>
            <w:r>
              <w:rPr>
                <w:noProof/>
                <w:webHidden/>
              </w:rPr>
              <w:fldChar w:fldCharType="begin"/>
            </w:r>
            <w:r>
              <w:rPr>
                <w:noProof/>
                <w:webHidden/>
              </w:rPr>
              <w:instrText xml:space="preserve"> PAGEREF _Toc59207349 \h </w:instrText>
            </w:r>
            <w:r>
              <w:rPr>
                <w:noProof/>
                <w:webHidden/>
              </w:rPr>
            </w:r>
            <w:r>
              <w:rPr>
                <w:noProof/>
                <w:webHidden/>
              </w:rPr>
              <w:fldChar w:fldCharType="separate"/>
            </w:r>
            <w:r>
              <w:rPr>
                <w:noProof/>
                <w:webHidden/>
              </w:rPr>
              <w:t>8</w:t>
            </w:r>
            <w:r>
              <w:rPr>
                <w:noProof/>
                <w:webHidden/>
              </w:rPr>
              <w:fldChar w:fldCharType="end"/>
            </w:r>
          </w:hyperlink>
        </w:p>
        <w:p w14:paraId="3F7E5701" w14:textId="5E1DB387" w:rsidR="00845E8D" w:rsidRDefault="00845E8D">
          <w:pPr>
            <w:pStyle w:val="TOC2"/>
            <w:tabs>
              <w:tab w:val="right" w:leader="dot" w:pos="10178"/>
            </w:tabs>
            <w:rPr>
              <w:noProof/>
              <w:sz w:val="22"/>
              <w:lang w:val="en-IN" w:eastAsia="en-IN"/>
            </w:rPr>
          </w:pPr>
          <w:hyperlink w:anchor="_Toc59207350" w:history="1">
            <w:r w:rsidRPr="00E11CFA">
              <w:rPr>
                <w:rStyle w:val="Hyperlink"/>
                <w:noProof/>
              </w:rPr>
              <w:t>References</w:t>
            </w:r>
            <w:r>
              <w:rPr>
                <w:noProof/>
                <w:webHidden/>
              </w:rPr>
              <w:tab/>
            </w:r>
            <w:r>
              <w:rPr>
                <w:noProof/>
                <w:webHidden/>
              </w:rPr>
              <w:fldChar w:fldCharType="begin"/>
            </w:r>
            <w:r>
              <w:rPr>
                <w:noProof/>
                <w:webHidden/>
              </w:rPr>
              <w:instrText xml:space="preserve"> PAGEREF _Toc59207350 \h </w:instrText>
            </w:r>
            <w:r>
              <w:rPr>
                <w:noProof/>
                <w:webHidden/>
              </w:rPr>
            </w:r>
            <w:r>
              <w:rPr>
                <w:noProof/>
                <w:webHidden/>
              </w:rPr>
              <w:fldChar w:fldCharType="separate"/>
            </w:r>
            <w:r>
              <w:rPr>
                <w:noProof/>
                <w:webHidden/>
              </w:rPr>
              <w:t>8</w:t>
            </w:r>
            <w:r>
              <w:rPr>
                <w:noProof/>
                <w:webHidden/>
              </w:rPr>
              <w:fldChar w:fldCharType="end"/>
            </w:r>
          </w:hyperlink>
        </w:p>
        <w:p w14:paraId="375C44C5" w14:textId="3C458CB8" w:rsidR="0011564F" w:rsidRDefault="0011564F">
          <w:r>
            <w:rPr>
              <w:b/>
              <w:bCs/>
              <w:noProof/>
            </w:rPr>
            <w:fldChar w:fldCharType="end"/>
          </w:r>
        </w:p>
      </w:sdtContent>
    </w:sdt>
    <w:p w14:paraId="605682C8" w14:textId="5EAB30F3" w:rsidR="0011564F" w:rsidRDefault="0011564F" w:rsidP="0011564F">
      <w:pPr>
        <w:rPr>
          <w:b/>
          <w:bCs/>
          <w:noProof/>
        </w:rPr>
      </w:pPr>
    </w:p>
    <w:p w14:paraId="5AF4FC23" w14:textId="6881CA38" w:rsidR="00FF69C2" w:rsidRDefault="00FF69C2">
      <w:pPr>
        <w:spacing w:after="200"/>
      </w:pPr>
    </w:p>
    <w:p w14:paraId="5637AE6B" w14:textId="27C89B0C" w:rsidR="00845E8D" w:rsidRDefault="00845E8D">
      <w:pPr>
        <w:spacing w:after="200"/>
      </w:pPr>
    </w:p>
    <w:p w14:paraId="55F0D62D" w14:textId="13556CBE" w:rsidR="00845E8D" w:rsidRDefault="00845E8D">
      <w:pPr>
        <w:spacing w:after="200"/>
      </w:pPr>
    </w:p>
    <w:p w14:paraId="4F397A2F" w14:textId="6B1129A6" w:rsidR="00845E8D" w:rsidRDefault="00845E8D">
      <w:pPr>
        <w:spacing w:after="200"/>
      </w:pPr>
    </w:p>
    <w:p w14:paraId="0C77B793" w14:textId="67CA3607" w:rsidR="00845E8D" w:rsidRDefault="00845E8D">
      <w:pPr>
        <w:spacing w:after="200"/>
      </w:pPr>
    </w:p>
    <w:p w14:paraId="53878A27" w14:textId="11CBCB52" w:rsidR="00845E8D" w:rsidRDefault="00845E8D">
      <w:pPr>
        <w:spacing w:after="200"/>
      </w:pPr>
    </w:p>
    <w:p w14:paraId="5243B166" w14:textId="09F98121" w:rsidR="00845E8D" w:rsidRDefault="00845E8D">
      <w:pPr>
        <w:spacing w:after="200"/>
      </w:pPr>
    </w:p>
    <w:p w14:paraId="43DB981E" w14:textId="77777777" w:rsidR="00845E8D" w:rsidRDefault="00845E8D">
      <w:pPr>
        <w:spacing w:after="200"/>
      </w:pPr>
    </w:p>
    <w:p w14:paraId="2634F08D" w14:textId="57FD157B" w:rsidR="00E635E5" w:rsidRDefault="00E635E5" w:rsidP="000F28B1"/>
    <w:p w14:paraId="3C7086C4" w14:textId="77777777" w:rsidR="0011564F" w:rsidRDefault="0011564F" w:rsidP="000F28B1"/>
    <w:p w14:paraId="2F0DE410" w14:textId="4C8E8D75" w:rsidR="00E635E5" w:rsidRDefault="00E635E5" w:rsidP="00E635E5">
      <w:pPr>
        <w:pStyle w:val="Heading2"/>
        <w:rPr>
          <w:rFonts w:ascii="Work Sans" w:hAnsi="Work Sans"/>
          <w:color w:val="161718" w:themeColor="text1"/>
          <w:szCs w:val="52"/>
        </w:rPr>
      </w:pPr>
      <w:bookmarkStart w:id="134" w:name="_Toc59207340"/>
      <w:r w:rsidRPr="00D27A8F">
        <w:rPr>
          <w:rFonts w:ascii="Work Sans" w:hAnsi="Work Sans"/>
          <w:color w:val="161718" w:themeColor="text1"/>
          <w:szCs w:val="52"/>
        </w:rPr>
        <w:lastRenderedPageBreak/>
        <w:t>Introduction</w:t>
      </w:r>
      <w:bookmarkEnd w:id="134"/>
    </w:p>
    <w:p w14:paraId="42F2FDDA" w14:textId="77777777" w:rsidR="00E635E5" w:rsidRDefault="00E635E5" w:rsidP="00E635E5"/>
    <w:p w14:paraId="62395A50" w14:textId="17B4FE7A" w:rsidR="002B56F0" w:rsidRDefault="009A3D77" w:rsidP="009A3D77">
      <w:pPr>
        <w:pStyle w:val="NormalWeb"/>
        <w:shd w:val="clear" w:color="auto" w:fill="FFFFFF"/>
        <w:spacing w:before="120" w:beforeAutospacing="0" w:after="120" w:afterAutospacing="0"/>
        <w:rPr>
          <w:rFonts w:asciiTheme="minorHAnsi" w:hAnsiTheme="minorHAnsi" w:cs="Arial"/>
          <w:color w:val="202122"/>
        </w:rPr>
      </w:pPr>
      <w:r w:rsidRPr="002B56F0">
        <w:rPr>
          <w:rFonts w:asciiTheme="minorHAnsi" w:hAnsiTheme="minorHAnsi" w:cs="Arial"/>
          <w:color w:val="202122"/>
        </w:rPr>
        <w:t>An </w:t>
      </w:r>
      <w:r w:rsidRPr="00845E8D">
        <w:rPr>
          <w:rFonts w:asciiTheme="minorHAnsi" w:hAnsiTheme="minorHAnsi" w:cs="Arial"/>
          <w:color w:val="202122"/>
        </w:rPr>
        <w:t>anti-lock braking system (ABS)</w:t>
      </w:r>
      <w:r w:rsidRPr="002B56F0">
        <w:rPr>
          <w:rFonts w:asciiTheme="minorHAnsi" w:hAnsiTheme="minorHAnsi" w:cs="Arial"/>
          <w:color w:val="202122"/>
        </w:rPr>
        <w:t xml:space="preserve"> is a safety anti-skid braking system used on aircraft and on land vehicles, such as cars, motorcycles, trucks, and buses.</w:t>
      </w:r>
      <w:r w:rsidR="00845E8D">
        <w:rPr>
          <w:rFonts w:asciiTheme="minorHAnsi" w:hAnsiTheme="minorHAnsi" w:cs="Arial"/>
          <w:color w:val="202122"/>
        </w:rPr>
        <w:t xml:space="preserve"> </w:t>
      </w:r>
      <w:r w:rsidRPr="002B56F0">
        <w:rPr>
          <w:rFonts w:asciiTheme="minorHAnsi" w:hAnsiTheme="minorHAnsi" w:cs="Arial"/>
          <w:color w:val="202122"/>
        </w:rPr>
        <w:t>ABS operate by preventing the wheels from locking up during braking, thereby maintaining tractive contact with the road surface and allowing the driver to maintain more control over the vehicle.</w:t>
      </w:r>
      <w:r w:rsidR="00845E8D">
        <w:rPr>
          <w:rFonts w:asciiTheme="minorHAnsi" w:hAnsiTheme="minorHAnsi" w:cs="Arial"/>
          <w:color w:val="202122"/>
        </w:rPr>
        <w:t xml:space="preserve"> </w:t>
      </w:r>
      <w:r w:rsidRPr="002B56F0">
        <w:rPr>
          <w:rFonts w:asciiTheme="minorHAnsi" w:hAnsiTheme="minorHAnsi" w:cs="Arial"/>
          <w:color w:val="202122"/>
        </w:rPr>
        <w:t xml:space="preserve">ABS operate at a much faster rate and more effectively than most drivers could manage. </w:t>
      </w:r>
    </w:p>
    <w:p w14:paraId="77154473" w14:textId="20D338DE" w:rsidR="009A3D77" w:rsidRPr="002B56F0" w:rsidRDefault="009A3D77" w:rsidP="009A3D77">
      <w:pPr>
        <w:pStyle w:val="NormalWeb"/>
        <w:shd w:val="clear" w:color="auto" w:fill="FFFFFF"/>
        <w:spacing w:before="120" w:beforeAutospacing="0" w:after="120" w:afterAutospacing="0"/>
        <w:rPr>
          <w:rFonts w:asciiTheme="minorHAnsi" w:hAnsiTheme="minorHAnsi" w:cs="Arial"/>
          <w:color w:val="202122"/>
        </w:rPr>
      </w:pPr>
      <w:r w:rsidRPr="002B56F0">
        <w:rPr>
          <w:rFonts w:asciiTheme="minorHAnsi" w:hAnsiTheme="minorHAnsi" w:cs="Arial"/>
          <w:color w:val="202122"/>
        </w:rPr>
        <w:t>Although ABS generally offer improved vehicle control and decreases stopping distances on dry and some slippery surfaces, on loose gravel or snow-covered surfaces ABS may significantly increase braking distance, while still improving steering control. Since ABS was introduced in production vehicles, such systems have become increasingly sophisticated and effective. </w:t>
      </w:r>
    </w:p>
    <w:p w14:paraId="44347DF5" w14:textId="2CD10216" w:rsidR="009A3D77" w:rsidRDefault="009A3D77" w:rsidP="009A3D77">
      <w:pPr>
        <w:pStyle w:val="NormalWeb"/>
        <w:shd w:val="clear" w:color="auto" w:fill="FFFFFF"/>
        <w:spacing w:before="120" w:beforeAutospacing="0" w:after="120" w:afterAutospacing="0"/>
        <w:rPr>
          <w:rFonts w:asciiTheme="minorHAnsi" w:hAnsiTheme="minorHAnsi" w:cs="Arial"/>
          <w:color w:val="202122"/>
        </w:rPr>
      </w:pPr>
    </w:p>
    <w:p w14:paraId="64E0EFA2" w14:textId="4EC1FEFE" w:rsidR="009A3D77" w:rsidRDefault="009A3D77" w:rsidP="009A3D77">
      <w:pPr>
        <w:pStyle w:val="Heading2"/>
      </w:pPr>
      <w:bookmarkStart w:id="135" w:name="_Toc59207341"/>
      <w:r>
        <w:t>Working</w:t>
      </w:r>
      <w:bookmarkEnd w:id="135"/>
      <w:r>
        <w:t xml:space="preserve"> </w:t>
      </w:r>
    </w:p>
    <w:p w14:paraId="453F3062" w14:textId="54012487" w:rsidR="009A3D77" w:rsidRDefault="009A3D77" w:rsidP="009A3D77"/>
    <w:p w14:paraId="289190D0" w14:textId="77777777" w:rsidR="002B56F0" w:rsidRPr="002B56F0" w:rsidRDefault="002B56F0" w:rsidP="00845E8D">
      <w:pPr>
        <w:pStyle w:val="NormalWeb"/>
        <w:shd w:val="clear" w:color="auto" w:fill="FFFFFF"/>
        <w:spacing w:before="0" w:beforeAutospacing="0" w:after="300" w:afterAutospacing="0"/>
        <w:rPr>
          <w:rFonts w:asciiTheme="minorHAnsi" w:hAnsiTheme="minorHAnsi"/>
        </w:rPr>
      </w:pPr>
      <w:r w:rsidRPr="002B56F0">
        <w:rPr>
          <w:rFonts w:asciiTheme="minorHAnsi" w:hAnsiTheme="minorHAnsi"/>
        </w:rPr>
        <w:t>ABS is part of an overall stability system, commonly known as electronic stability control, which monitors wheels under heavy braking. Each wheel has a sensor attached to it. If the intelligent sensors detect that a wheel is about to lock up and stop moving, the system will release the brake. The release is only for a moment.</w:t>
      </w:r>
    </w:p>
    <w:p w14:paraId="6D2ECCB5" w14:textId="644AB373" w:rsidR="002B56F0" w:rsidRPr="002B56F0" w:rsidRDefault="002B56F0" w:rsidP="00845E8D">
      <w:pPr>
        <w:pStyle w:val="NormalWeb"/>
        <w:shd w:val="clear" w:color="auto" w:fill="FFFFFF"/>
        <w:spacing w:before="0" w:beforeAutospacing="0" w:after="300" w:afterAutospacing="0"/>
        <w:rPr>
          <w:rFonts w:asciiTheme="minorHAnsi" w:hAnsiTheme="minorHAnsi"/>
        </w:rPr>
      </w:pPr>
      <w:r w:rsidRPr="002B56F0">
        <w:rPr>
          <w:rFonts w:asciiTheme="minorHAnsi" w:hAnsiTheme="minorHAnsi"/>
        </w:rPr>
        <w:t>ABS then continuously and repeatedly apply optimum braking pressure to each wheel, meaning the system will brake just enough to not lock the wheels. When ABS is active you may feel pulsation through the brake pedal as you’re pressing it. The anti-lock system helps the driver remain in control of the vehicle rather than bringing the car to a stop. It reduces the risk of skidding even when undertaking excessive evasive manoeuvres. Therefore, it’s important to remember that the car’s braking distance may increase.</w:t>
      </w:r>
    </w:p>
    <w:p w14:paraId="1DD0115F" w14:textId="7E217DDA" w:rsidR="002B56F0" w:rsidRPr="003267B9" w:rsidRDefault="003267B9" w:rsidP="003267B9">
      <w:pPr>
        <w:pStyle w:val="Heading2"/>
      </w:pPr>
      <w:bookmarkStart w:id="136" w:name="_Toc59207342"/>
      <w:r>
        <w:t>System design</w:t>
      </w:r>
      <w:bookmarkEnd w:id="136"/>
    </w:p>
    <w:p w14:paraId="76BF2DA6" w14:textId="292F4A4E" w:rsidR="002B56F0" w:rsidRDefault="002B56F0" w:rsidP="002B56F0">
      <w:pPr>
        <w:rPr>
          <w:szCs w:val="24"/>
        </w:rPr>
      </w:pPr>
    </w:p>
    <w:p w14:paraId="16424C8F" w14:textId="326DD094" w:rsidR="00DB315B" w:rsidRDefault="00DB315B" w:rsidP="002B56F0">
      <w:pPr>
        <w:rPr>
          <w:szCs w:val="24"/>
        </w:rPr>
      </w:pPr>
      <w:r w:rsidRPr="00DB315B">
        <w:rPr>
          <w:szCs w:val="24"/>
        </w:rPr>
        <w:t xml:space="preserve">The wheel rotates with an initial angular speed that corresponds to the vehicle speed before the brakes are applied. </w:t>
      </w:r>
      <w:r>
        <w:rPr>
          <w:szCs w:val="24"/>
        </w:rPr>
        <w:t>S</w:t>
      </w:r>
      <w:r w:rsidRPr="00DB315B">
        <w:rPr>
          <w:szCs w:val="24"/>
        </w:rPr>
        <w:t>eparate integrators</w:t>
      </w:r>
      <w:r>
        <w:rPr>
          <w:szCs w:val="24"/>
        </w:rPr>
        <w:t xml:space="preserve"> are used</w:t>
      </w:r>
      <w:r w:rsidRPr="00DB315B">
        <w:rPr>
          <w:szCs w:val="24"/>
        </w:rPr>
        <w:t xml:space="preserve"> to compute wheel angular speed and vehicle speed.</w:t>
      </w:r>
      <w:r>
        <w:rPr>
          <w:szCs w:val="24"/>
        </w:rPr>
        <w:t xml:space="preserve"> T</w:t>
      </w:r>
      <w:r w:rsidRPr="00DB315B">
        <w:rPr>
          <w:szCs w:val="24"/>
        </w:rPr>
        <w:t>wo speeds</w:t>
      </w:r>
      <w:r>
        <w:rPr>
          <w:szCs w:val="24"/>
        </w:rPr>
        <w:t xml:space="preserve"> are used </w:t>
      </w:r>
      <w:r w:rsidRPr="00DB315B">
        <w:rPr>
          <w:szCs w:val="24"/>
        </w:rPr>
        <w:t xml:space="preserve">to calculate slip, which is determined by Equation 1. </w:t>
      </w:r>
      <w:r>
        <w:rPr>
          <w:szCs w:val="24"/>
        </w:rPr>
        <w:t>V</w:t>
      </w:r>
      <w:r w:rsidRPr="00DB315B">
        <w:rPr>
          <w:szCs w:val="24"/>
        </w:rPr>
        <w:t xml:space="preserve">ehicle speed </w:t>
      </w:r>
      <w:r>
        <w:rPr>
          <w:szCs w:val="24"/>
        </w:rPr>
        <w:t xml:space="preserve">is introduced and </w:t>
      </w:r>
      <w:r w:rsidRPr="00DB315B">
        <w:rPr>
          <w:szCs w:val="24"/>
        </w:rPr>
        <w:t>expressed as angular velocity.</w:t>
      </w:r>
    </w:p>
    <w:p w14:paraId="39E77FA1" w14:textId="0118105E" w:rsidR="00DB315B" w:rsidRDefault="00DB315B" w:rsidP="002B56F0">
      <w:pPr>
        <w:rPr>
          <w:szCs w:val="24"/>
        </w:rPr>
      </w:pPr>
    </w:p>
    <w:p w14:paraId="597257A6" w14:textId="7E725E3A"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2AD679F7" wp14:editId="4C81EF77">
            <wp:extent cx="3589020" cy="297180"/>
            <wp:effectExtent l="0" t="0" r="0" b="7620"/>
            <wp:docPr id="13" name="Picture 13"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mega_v = \frac{V}{R} \mbox{ (equals the wheel angular speed if there is no sli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020" cy="297180"/>
                    </a:xfrm>
                    <a:prstGeom prst="rect">
                      <a:avLst/>
                    </a:prstGeom>
                    <a:noFill/>
                    <a:ln>
                      <a:noFill/>
                    </a:ln>
                  </pic:spPr>
                </pic:pic>
              </a:graphicData>
            </a:graphic>
          </wp:inline>
        </w:drawing>
      </w:r>
    </w:p>
    <w:p w14:paraId="129953CC" w14:textId="77777777" w:rsidR="00DB315B" w:rsidRDefault="00DB315B" w:rsidP="00DB315B">
      <w:pPr>
        <w:pStyle w:val="NormalWeb"/>
        <w:shd w:val="clear" w:color="auto" w:fill="FFFFFF"/>
        <w:spacing w:before="0" w:beforeAutospacing="0" w:after="150" w:afterAutospacing="0"/>
        <w:rPr>
          <w:rFonts w:ascii="Arial" w:hAnsi="Arial" w:cs="Arial"/>
          <w:color w:val="404040"/>
          <w:sz w:val="20"/>
          <w:szCs w:val="20"/>
        </w:rPr>
      </w:pPr>
      <w:r>
        <w:rPr>
          <w:rStyle w:val="Strong"/>
          <w:rFonts w:ascii="Arial" w:hAnsi="Arial" w:cs="Arial"/>
          <w:color w:val="404040"/>
          <w:sz w:val="20"/>
          <w:szCs w:val="20"/>
        </w:rPr>
        <w:t>Equation 1</w:t>
      </w:r>
    </w:p>
    <w:p w14:paraId="1F308072" w14:textId="58F4F16E"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0111B20E" wp14:editId="109FAE78">
            <wp:extent cx="518160" cy="312420"/>
            <wp:effectExtent l="0" t="0" r="0" b="0"/>
            <wp:docPr id="12" name="Picture 12"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v = \frac{V_v}{R_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 cy="312420"/>
                    </a:xfrm>
                    <a:prstGeom prst="rect">
                      <a:avLst/>
                    </a:prstGeom>
                    <a:noFill/>
                    <a:ln>
                      <a:noFill/>
                    </a:ln>
                  </pic:spPr>
                </pic:pic>
              </a:graphicData>
            </a:graphic>
          </wp:inline>
        </w:drawing>
      </w:r>
    </w:p>
    <w:p w14:paraId="22BC45E5" w14:textId="6F8DAC15"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1EE874D7" wp14:editId="5DB122B7">
            <wp:extent cx="838200" cy="274320"/>
            <wp:effectExtent l="0" t="0" r="0" b="0"/>
            <wp:docPr id="11" name="Picture 11"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lip=1-\frac{\omega_w}{\omega_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74320"/>
                    </a:xfrm>
                    <a:prstGeom prst="rect">
                      <a:avLst/>
                    </a:prstGeom>
                    <a:noFill/>
                    <a:ln>
                      <a:noFill/>
                    </a:ln>
                  </pic:spPr>
                </pic:pic>
              </a:graphicData>
            </a:graphic>
          </wp:inline>
        </w:drawing>
      </w:r>
    </w:p>
    <w:p w14:paraId="2BD229AD" w14:textId="11931000"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lastRenderedPageBreak/>
        <w:drawing>
          <wp:inline distT="0" distB="0" distL="0" distR="0" wp14:anchorId="56D726F5" wp14:editId="3BA0596A">
            <wp:extent cx="2667000" cy="137160"/>
            <wp:effectExtent l="0" t="0" r="0" b="0"/>
            <wp:docPr id="10" name="Picture 10"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mega_v = \mbox{ vehicle speed divided by wheel radi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37160"/>
                    </a:xfrm>
                    <a:prstGeom prst="rect">
                      <a:avLst/>
                    </a:prstGeom>
                    <a:noFill/>
                    <a:ln>
                      <a:noFill/>
                    </a:ln>
                  </pic:spPr>
                </pic:pic>
              </a:graphicData>
            </a:graphic>
          </wp:inline>
        </w:drawing>
      </w:r>
    </w:p>
    <w:p w14:paraId="38959044" w14:textId="67EB8902"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16FE7BF5" wp14:editId="7E6E48CB">
            <wp:extent cx="1684020" cy="137160"/>
            <wp:effectExtent l="0" t="0" r="0" b="0"/>
            <wp:docPr id="9" name="Picture 9"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V_v = \mbox{ vehicle linear veloc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4020" cy="137160"/>
                    </a:xfrm>
                    <a:prstGeom prst="rect">
                      <a:avLst/>
                    </a:prstGeom>
                    <a:noFill/>
                    <a:ln>
                      <a:noFill/>
                    </a:ln>
                  </pic:spPr>
                </pic:pic>
              </a:graphicData>
            </a:graphic>
          </wp:inline>
        </w:drawing>
      </w:r>
    </w:p>
    <w:p w14:paraId="5CCC3FF1" w14:textId="31CA4375"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3BE613DC" wp14:editId="29B9F1AB">
            <wp:extent cx="1150620" cy="121920"/>
            <wp:effectExtent l="0" t="0" r="0" b="0"/>
            <wp:docPr id="4" name="Picture 4"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R_r = \mbox{ wheel radi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0620" cy="121920"/>
                    </a:xfrm>
                    <a:prstGeom prst="rect">
                      <a:avLst/>
                    </a:prstGeom>
                    <a:noFill/>
                    <a:ln>
                      <a:noFill/>
                    </a:ln>
                  </pic:spPr>
                </pic:pic>
              </a:graphicData>
            </a:graphic>
          </wp:inline>
        </w:drawing>
      </w:r>
    </w:p>
    <w:p w14:paraId="22BDE615" w14:textId="2FCC78C8"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r>
        <w:rPr>
          <w:rFonts w:ascii="Arial" w:hAnsi="Arial" w:cs="Arial"/>
          <w:noProof/>
          <w:color w:val="404040"/>
          <w:sz w:val="20"/>
          <w:szCs w:val="20"/>
        </w:rPr>
        <w:drawing>
          <wp:inline distT="0" distB="0" distL="0" distR="0" wp14:anchorId="0494BF0F" wp14:editId="48B513E7">
            <wp:extent cx="1760220" cy="137160"/>
            <wp:effectExtent l="0" t="0" r="0" b="0"/>
            <wp:docPr id="2" name="Picture 2"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omega_w = \mbox{ wheel angular veloc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0220" cy="137160"/>
                    </a:xfrm>
                    <a:prstGeom prst="rect">
                      <a:avLst/>
                    </a:prstGeom>
                    <a:noFill/>
                    <a:ln>
                      <a:noFill/>
                    </a:ln>
                  </pic:spPr>
                </pic:pic>
              </a:graphicData>
            </a:graphic>
          </wp:inline>
        </w:drawing>
      </w:r>
    </w:p>
    <w:p w14:paraId="52424E3F" w14:textId="35E92F59" w:rsidR="00DB315B" w:rsidRDefault="00DB315B" w:rsidP="00DB315B">
      <w:pPr>
        <w:pStyle w:val="programlistingindent"/>
        <w:shd w:val="clear" w:color="auto" w:fill="FFFFFF"/>
        <w:spacing w:before="0" w:beforeAutospacing="0" w:after="150" w:afterAutospacing="0"/>
        <w:ind w:left="480"/>
        <w:rPr>
          <w:rFonts w:ascii="Arial" w:hAnsi="Arial" w:cs="Arial"/>
          <w:color w:val="404040"/>
          <w:sz w:val="20"/>
          <w:szCs w:val="20"/>
        </w:rPr>
      </w:pPr>
    </w:p>
    <w:p w14:paraId="730ED0F0" w14:textId="0BC00F37" w:rsidR="007C1FA9" w:rsidRDefault="00DB315B" w:rsidP="0075698C">
      <w:r w:rsidRPr="00DB315B">
        <w:t xml:space="preserve">From these expressions, </w:t>
      </w:r>
      <w:r w:rsidR="007C1FA9">
        <w:t>it can be observed</w:t>
      </w:r>
      <w:r w:rsidRPr="00DB315B">
        <w:t xml:space="preserve"> that slip is zero when wheel speed and vehicle speed are equal, and slip equals one when the wheel is locked. A desirable slip value is 0.2, which means that the number of wheel revolutions equals 0.8 times the number of revolutions under non-braking conditions with the same vehicle velocity. This maximizes the adhesion between the tire and road and minimizes the stopping distance with the available friction.</w:t>
      </w:r>
    </w:p>
    <w:p w14:paraId="62145C83" w14:textId="422DFBE2" w:rsidR="003267B9" w:rsidRDefault="003267B9" w:rsidP="0075698C"/>
    <w:p w14:paraId="7924F553" w14:textId="19E46465" w:rsidR="003267B9" w:rsidRDefault="003267B9" w:rsidP="0075698C"/>
    <w:p w14:paraId="69EC3840" w14:textId="371E7D17" w:rsidR="003267B9" w:rsidRDefault="003267B9" w:rsidP="003267B9">
      <w:pPr>
        <w:pStyle w:val="Heading2"/>
      </w:pPr>
      <w:bookmarkStart w:id="137" w:name="_Toc59207343"/>
      <w:r>
        <w:t>Modelling</w:t>
      </w:r>
      <w:bookmarkEnd w:id="137"/>
    </w:p>
    <w:p w14:paraId="3467ED8B" w14:textId="77777777" w:rsidR="003267B9" w:rsidRDefault="003267B9" w:rsidP="003267B9">
      <w:pPr>
        <w:pStyle w:val="Heading2"/>
      </w:pPr>
    </w:p>
    <w:p w14:paraId="7074CCF0" w14:textId="77777777" w:rsidR="003267B9" w:rsidRPr="003267B9" w:rsidRDefault="003267B9" w:rsidP="003267B9">
      <w:pPr>
        <w:rPr>
          <w:lang w:val="en-IN"/>
        </w:rPr>
      </w:pPr>
      <w:r w:rsidRPr="003267B9">
        <w:rPr>
          <w:lang w:val="en-IN"/>
        </w:rPr>
        <w:t>The friction coefficient between the tire and the road surface, mu, is an empirical function of slip, known as the mu-slip curve. We created mu-slip curves by passing MATLAB variables into the block diagram using a Simulink lookup table. The model multiplies the friction coefficient, mu, by the weight on the wheel, W, to yield the frictional force, Ff, acting on the circumference of the tire. Ff is divided by the vehicle mass to produce the vehicle deceleration, which the model integrates to obtain vehicle velocity.</w:t>
      </w:r>
    </w:p>
    <w:p w14:paraId="4BE7000F" w14:textId="77777777" w:rsidR="003267B9" w:rsidRPr="003267B9" w:rsidRDefault="003267B9" w:rsidP="003267B9">
      <w:pPr>
        <w:rPr>
          <w:lang w:val="en-IN"/>
        </w:rPr>
      </w:pPr>
      <w:r w:rsidRPr="003267B9">
        <w:rPr>
          <w:lang w:val="en-IN"/>
        </w:rPr>
        <w:t>In this model, we used an ideal anti-lock braking controller, that uses 'bang-bang' control based upon the error between actual slip and desired slip. We set the desired slip to the value of slip at which the mu-slip curve reaches a peak value, this being the optimum value for minimum braking distance (see note below.).</w:t>
      </w:r>
    </w:p>
    <w:p w14:paraId="7A8E1BE1" w14:textId="77D5BA6C" w:rsidR="0075698C" w:rsidRDefault="0075698C" w:rsidP="0075698C"/>
    <w:p w14:paraId="5D5DB226" w14:textId="65D7EAE4" w:rsidR="0075698C" w:rsidRDefault="0075698C" w:rsidP="0075698C"/>
    <w:p w14:paraId="275B10DC" w14:textId="7BA59096" w:rsidR="00845E8D" w:rsidRDefault="00845E8D" w:rsidP="0075698C"/>
    <w:p w14:paraId="19A8D75C" w14:textId="4AEB337E" w:rsidR="00845E8D" w:rsidRDefault="00845E8D" w:rsidP="0075698C"/>
    <w:p w14:paraId="3C23551F" w14:textId="00F092C1" w:rsidR="00845E8D" w:rsidRDefault="00845E8D" w:rsidP="0075698C"/>
    <w:p w14:paraId="283AA804" w14:textId="0BBC2B7B" w:rsidR="00845E8D" w:rsidRDefault="00845E8D" w:rsidP="0075698C"/>
    <w:p w14:paraId="4CDCC761" w14:textId="7FEE0A3A" w:rsidR="00845E8D" w:rsidRDefault="00845E8D" w:rsidP="0075698C"/>
    <w:p w14:paraId="6A0B53CB" w14:textId="1FC9912C" w:rsidR="00845E8D" w:rsidRDefault="00845E8D" w:rsidP="0075698C"/>
    <w:p w14:paraId="12D2F8EA" w14:textId="6B74271E" w:rsidR="00845E8D" w:rsidRDefault="00845E8D" w:rsidP="0075698C"/>
    <w:p w14:paraId="620DAD3F" w14:textId="518F7084" w:rsidR="00845E8D" w:rsidRDefault="00845E8D" w:rsidP="0075698C"/>
    <w:p w14:paraId="06DC49B4" w14:textId="228096AB" w:rsidR="00845E8D" w:rsidRDefault="00845E8D" w:rsidP="0075698C"/>
    <w:p w14:paraId="3A20E694" w14:textId="77777777" w:rsidR="00845E8D" w:rsidRPr="0075698C" w:rsidRDefault="00845E8D" w:rsidP="0075698C"/>
    <w:p w14:paraId="35F1E263" w14:textId="26FB984F" w:rsidR="007C1FA9" w:rsidRDefault="007C1FA9" w:rsidP="007C1FA9">
      <w:pPr>
        <w:pStyle w:val="Heading2"/>
      </w:pPr>
      <w:bookmarkStart w:id="138" w:name="_Toc59207344"/>
      <w:r>
        <w:lastRenderedPageBreak/>
        <w:t>Simulink Model</w:t>
      </w:r>
      <w:bookmarkEnd w:id="138"/>
      <w:r>
        <w:t xml:space="preserve"> </w:t>
      </w:r>
    </w:p>
    <w:p w14:paraId="37D4782C" w14:textId="6D130879" w:rsidR="007C1FA9" w:rsidRDefault="007C1FA9" w:rsidP="007C1FA9"/>
    <w:p w14:paraId="0E38F7A8" w14:textId="77777777" w:rsidR="007C1FA9" w:rsidRPr="009A3D77" w:rsidRDefault="007C1FA9" w:rsidP="007C1FA9"/>
    <w:p w14:paraId="700D5F3F" w14:textId="33A93B14" w:rsidR="00816E8D" w:rsidRDefault="00726139" w:rsidP="00816E8D">
      <w:pPr>
        <w:jc w:val="center"/>
        <w:rPr>
          <w:rFonts w:cs="Arial"/>
          <w:color w:val="161718" w:themeColor="text1"/>
          <w:sz w:val="22"/>
        </w:rPr>
      </w:pPr>
      <w:r>
        <w:rPr>
          <w:noProof/>
        </w:rPr>
        <w:drawing>
          <wp:inline distT="0" distB="0" distL="0" distR="0" wp14:anchorId="7E4C37EB" wp14:editId="76E48CAC">
            <wp:extent cx="6469380" cy="330644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69380" cy="3306445"/>
                    </a:xfrm>
                    <a:prstGeom prst="rect">
                      <a:avLst/>
                    </a:prstGeom>
                  </pic:spPr>
                </pic:pic>
              </a:graphicData>
            </a:graphic>
          </wp:inline>
        </w:drawing>
      </w:r>
    </w:p>
    <w:p w14:paraId="6BA78E5E" w14:textId="095A9918" w:rsidR="004266FF" w:rsidRPr="004266FF" w:rsidRDefault="00152C1C" w:rsidP="004266FF">
      <w:pPr>
        <w:jc w:val="center"/>
        <w:rPr>
          <w:rFonts w:cs="Arial"/>
          <w:sz w:val="22"/>
        </w:rPr>
      </w:pPr>
      <w:r>
        <w:rPr>
          <w:rFonts w:cs="Arial"/>
          <w:sz w:val="22"/>
        </w:rPr>
        <w:t xml:space="preserve">Fig1: </w:t>
      </w:r>
      <w:r w:rsidR="004266FF" w:rsidRPr="004266FF">
        <w:rPr>
          <w:rFonts w:cs="Arial"/>
          <w:sz w:val="22"/>
        </w:rPr>
        <w:t>ABS Model</w:t>
      </w:r>
    </w:p>
    <w:p w14:paraId="7F24ADA9" w14:textId="4D58692B" w:rsidR="006135FF" w:rsidRDefault="006135FF" w:rsidP="000571A2">
      <w:pPr>
        <w:rPr>
          <w:rFonts w:cs="Arial"/>
          <w:szCs w:val="24"/>
        </w:rPr>
      </w:pPr>
    </w:p>
    <w:p w14:paraId="24CF6558" w14:textId="0F4156EE" w:rsidR="006135FF" w:rsidRPr="00816E8D" w:rsidRDefault="0075698C" w:rsidP="000571A2">
      <w:pPr>
        <w:rPr>
          <w:rFonts w:cs="Arial"/>
          <w:szCs w:val="24"/>
        </w:rPr>
      </w:pPr>
      <w:r>
        <w:rPr>
          <w:noProof/>
        </w:rPr>
        <w:drawing>
          <wp:anchor distT="0" distB="0" distL="114300" distR="114300" simplePos="0" relativeHeight="251658240" behindDoc="0" locked="0" layoutInCell="1" allowOverlap="1" wp14:anchorId="2706F5F7" wp14:editId="2294559F">
            <wp:simplePos x="0" y="0"/>
            <wp:positionH relativeFrom="column">
              <wp:posOffset>135255</wp:posOffset>
            </wp:positionH>
            <wp:positionV relativeFrom="paragraph">
              <wp:posOffset>199390</wp:posOffset>
            </wp:positionV>
            <wp:extent cx="6469380" cy="1918970"/>
            <wp:effectExtent l="0" t="0" r="762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69380" cy="1918970"/>
                    </a:xfrm>
                    <a:prstGeom prst="rect">
                      <a:avLst/>
                    </a:prstGeom>
                  </pic:spPr>
                </pic:pic>
              </a:graphicData>
            </a:graphic>
          </wp:anchor>
        </w:drawing>
      </w:r>
    </w:p>
    <w:p w14:paraId="47786C64" w14:textId="76615686" w:rsidR="004266FF" w:rsidRDefault="004266FF" w:rsidP="00083095">
      <w:pPr>
        <w:jc w:val="center"/>
        <w:rPr>
          <w:rFonts w:cs="Arial"/>
          <w:color w:val="161718" w:themeColor="text1"/>
          <w:sz w:val="22"/>
        </w:rPr>
      </w:pPr>
    </w:p>
    <w:p w14:paraId="322DEB69" w14:textId="0735C7A5" w:rsidR="004266FF" w:rsidRDefault="004266FF" w:rsidP="000571A2">
      <w:pPr>
        <w:rPr>
          <w:rFonts w:cs="Arial"/>
          <w:color w:val="161718" w:themeColor="text1"/>
          <w:sz w:val="22"/>
        </w:rPr>
      </w:pPr>
    </w:p>
    <w:p w14:paraId="51EEFC13" w14:textId="1EDC18ED" w:rsidR="004266FF" w:rsidRDefault="00152C1C" w:rsidP="006135FF">
      <w:pPr>
        <w:jc w:val="center"/>
        <w:rPr>
          <w:rFonts w:cs="Arial"/>
          <w:sz w:val="22"/>
        </w:rPr>
      </w:pPr>
      <w:r>
        <w:rPr>
          <w:rFonts w:cs="Arial"/>
          <w:sz w:val="22"/>
        </w:rPr>
        <w:t>Fig</w:t>
      </w:r>
      <w:r w:rsidR="006135FF">
        <w:rPr>
          <w:rFonts w:cs="Arial"/>
          <w:sz w:val="22"/>
        </w:rPr>
        <w:t>2</w:t>
      </w:r>
      <w:r>
        <w:rPr>
          <w:rFonts w:cs="Arial"/>
          <w:sz w:val="22"/>
        </w:rPr>
        <w:t>:</w:t>
      </w:r>
      <w:r w:rsidR="004266FF">
        <w:rPr>
          <w:rFonts w:cs="Arial"/>
          <w:sz w:val="22"/>
        </w:rPr>
        <w:t xml:space="preserve"> </w:t>
      </w:r>
      <w:r w:rsidR="004266FF" w:rsidRPr="004266FF">
        <w:rPr>
          <w:rFonts w:cs="Arial"/>
          <w:sz w:val="22"/>
        </w:rPr>
        <w:t>Wheel</w:t>
      </w:r>
      <w:r w:rsidR="00113C32">
        <w:rPr>
          <w:rFonts w:cs="Arial"/>
          <w:sz w:val="22"/>
        </w:rPr>
        <w:t>_</w:t>
      </w:r>
      <w:r w:rsidR="00113C32" w:rsidRPr="004266FF">
        <w:rPr>
          <w:rFonts w:cs="Arial"/>
          <w:sz w:val="22"/>
        </w:rPr>
        <w:t>Speed (</w:t>
      </w:r>
      <w:r w:rsidR="004266FF" w:rsidRPr="004266FF">
        <w:rPr>
          <w:rFonts w:cs="Arial"/>
          <w:sz w:val="22"/>
        </w:rPr>
        <w:t>Subsystem</w:t>
      </w:r>
      <w:r w:rsidR="004266FF">
        <w:rPr>
          <w:rFonts w:cs="Arial"/>
          <w:sz w:val="22"/>
        </w:rPr>
        <w:t xml:space="preserve"> Model</w:t>
      </w:r>
      <w:r w:rsidR="004266FF" w:rsidRPr="004266FF">
        <w:rPr>
          <w:rFonts w:cs="Arial"/>
          <w:sz w:val="22"/>
        </w:rPr>
        <w:t>)</w:t>
      </w:r>
    </w:p>
    <w:p w14:paraId="7B73A0A7" w14:textId="77777777" w:rsidR="00816E8D" w:rsidRDefault="00816E8D" w:rsidP="004266FF">
      <w:pPr>
        <w:jc w:val="center"/>
        <w:rPr>
          <w:rFonts w:cs="Arial"/>
          <w:sz w:val="22"/>
        </w:rPr>
      </w:pPr>
    </w:p>
    <w:p w14:paraId="61091A31" w14:textId="7CB500A7" w:rsidR="00083095" w:rsidRDefault="00083095" w:rsidP="004266FF">
      <w:pPr>
        <w:jc w:val="center"/>
        <w:rPr>
          <w:rFonts w:cs="Arial"/>
          <w:sz w:val="22"/>
        </w:rPr>
      </w:pPr>
    </w:p>
    <w:p w14:paraId="46E70E96" w14:textId="77777777" w:rsidR="00113C32" w:rsidRDefault="00113C32" w:rsidP="004266FF">
      <w:pPr>
        <w:jc w:val="center"/>
        <w:rPr>
          <w:rFonts w:cs="Arial"/>
          <w:sz w:val="22"/>
        </w:rPr>
      </w:pPr>
    </w:p>
    <w:p w14:paraId="2A60C000" w14:textId="07595C95" w:rsidR="004266FF" w:rsidRDefault="00726139" w:rsidP="004266FF">
      <w:pPr>
        <w:pStyle w:val="Heading2"/>
      </w:pPr>
      <w:bookmarkStart w:id="139" w:name="_Toc59207345"/>
      <w:r>
        <w:lastRenderedPageBreak/>
        <w:t>Results</w:t>
      </w:r>
      <w:r w:rsidR="003267B9">
        <w:t>:</w:t>
      </w:r>
      <w:bookmarkEnd w:id="139"/>
    </w:p>
    <w:p w14:paraId="4867CB1A" w14:textId="57952DDC" w:rsidR="003267B9" w:rsidRDefault="00C573EB" w:rsidP="00EB28B8">
      <w:pPr>
        <w:pStyle w:val="Heading3"/>
      </w:pPr>
      <w:bookmarkStart w:id="140" w:name="_Toc59207346"/>
      <w:r>
        <w:rPr>
          <w:noProof/>
        </w:rPr>
        <w:drawing>
          <wp:anchor distT="0" distB="0" distL="114300" distR="114300" simplePos="0" relativeHeight="251659264" behindDoc="0" locked="0" layoutInCell="1" allowOverlap="1" wp14:anchorId="08E7361A" wp14:editId="534DE3D2">
            <wp:simplePos x="0" y="0"/>
            <wp:positionH relativeFrom="margin">
              <wp:align>left</wp:align>
            </wp:positionH>
            <wp:positionV relativeFrom="paragraph">
              <wp:posOffset>381635</wp:posOffset>
            </wp:positionV>
            <wp:extent cx="6626860" cy="3914775"/>
            <wp:effectExtent l="0" t="0" r="254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626860" cy="3914775"/>
                    </a:xfrm>
                    <a:prstGeom prst="rect">
                      <a:avLst/>
                    </a:prstGeom>
                  </pic:spPr>
                </pic:pic>
              </a:graphicData>
            </a:graphic>
          </wp:anchor>
        </w:drawing>
      </w:r>
      <w:r>
        <w:t>Data inspector:</w:t>
      </w:r>
      <w:bookmarkEnd w:id="140"/>
    </w:p>
    <w:p w14:paraId="3F682B02" w14:textId="77777777" w:rsidR="00BA0660" w:rsidRDefault="00BA0660" w:rsidP="00BA0660"/>
    <w:p w14:paraId="6853E46F" w14:textId="38FCD14E" w:rsidR="00C573EB" w:rsidRDefault="003267B9" w:rsidP="00C573EB">
      <w:pPr>
        <w:pStyle w:val="Caption"/>
        <w:rPr>
          <w:i w:val="0"/>
          <w:iCs w:val="0"/>
          <w:sz w:val="20"/>
          <w:szCs w:val="20"/>
        </w:rPr>
      </w:pPr>
      <w:r w:rsidRPr="003267B9">
        <w:rPr>
          <w:i w:val="0"/>
          <w:iCs w:val="0"/>
          <w:color w:val="161718" w:themeColor="text1"/>
          <w:sz w:val="20"/>
          <w:szCs w:val="20"/>
        </w:rPr>
        <w:t xml:space="preserve"> </w:t>
      </w:r>
      <w:r>
        <w:rPr>
          <w:i w:val="0"/>
          <w:iCs w:val="0"/>
          <w:color w:val="161718" w:themeColor="text1"/>
          <w:sz w:val="20"/>
          <w:szCs w:val="20"/>
        </w:rPr>
        <w:t xml:space="preserve">                                                                          </w:t>
      </w:r>
      <w:r w:rsidRPr="003267B9">
        <w:rPr>
          <w:i w:val="0"/>
          <w:iCs w:val="0"/>
          <w:sz w:val="20"/>
          <w:szCs w:val="20"/>
        </w:rPr>
        <w:t>Figure 3: Data inspector used to observe the signals.</w:t>
      </w:r>
    </w:p>
    <w:p w14:paraId="47D4A674" w14:textId="47D38D65" w:rsidR="00BA0660" w:rsidRDefault="00BA0660" w:rsidP="00BA0660">
      <w:r>
        <w:t xml:space="preserve">The various logged signals were observed on the data inspector to get a deeper insight </w:t>
      </w:r>
      <w:proofErr w:type="spellStart"/>
      <w:r>
        <w:t>abot</w:t>
      </w:r>
      <w:proofErr w:type="spellEnd"/>
      <w:r>
        <w:t xml:space="preserve"> the behavior of various signals</w:t>
      </w:r>
    </w:p>
    <w:p w14:paraId="19E43994" w14:textId="77777777" w:rsidR="00BA0660" w:rsidRDefault="00BA0660" w:rsidP="00BA0660"/>
    <w:p w14:paraId="1E86E0B2" w14:textId="2E6DEDE7" w:rsidR="00BA0660" w:rsidRDefault="00BA0660" w:rsidP="00EB28B8">
      <w:pPr>
        <w:pStyle w:val="Heading3"/>
      </w:pPr>
      <w:r>
        <w:t xml:space="preserve">    </w:t>
      </w:r>
      <w:bookmarkStart w:id="141" w:name="_Toc59207347"/>
      <w:r>
        <w:t>MATLAB function:</w:t>
      </w:r>
      <w:bookmarkEnd w:id="141"/>
    </w:p>
    <w:p w14:paraId="00DA52C1" w14:textId="3B208365" w:rsidR="00BA0660" w:rsidRDefault="00BA0660" w:rsidP="00BA0660">
      <w:r>
        <w:t xml:space="preserve">        A MATLAB function was implemented which takes u as the input signal and produces y as the output.</w:t>
      </w:r>
    </w:p>
    <w:p w14:paraId="695D7F13" w14:textId="45CA32E0" w:rsidR="00BA0660" w:rsidRDefault="00BA0660" w:rsidP="00BA0660">
      <w:r>
        <w:t xml:space="preserve">Its main function is to calculate the relative slip of the vehicle </w:t>
      </w:r>
      <w:r w:rsidR="00EB28B8">
        <w:t>with respect to the application of brake.</w:t>
      </w:r>
    </w:p>
    <w:p w14:paraId="0DCEA67D" w14:textId="7FE40F32" w:rsidR="003267B9" w:rsidRDefault="00EB28B8" w:rsidP="00BA0660">
      <w:r>
        <w:rPr>
          <w:noProof/>
        </w:rPr>
        <w:lastRenderedPageBreak/>
        <mc:AlternateContent>
          <mc:Choice Requires="wps">
            <w:drawing>
              <wp:anchor distT="0" distB="0" distL="114300" distR="114300" simplePos="0" relativeHeight="251664384" behindDoc="0" locked="0" layoutInCell="1" allowOverlap="1" wp14:anchorId="6B27DC16" wp14:editId="6FF3DB9B">
                <wp:simplePos x="0" y="0"/>
                <wp:positionH relativeFrom="column">
                  <wp:posOffset>-150495</wp:posOffset>
                </wp:positionH>
                <wp:positionV relativeFrom="paragraph">
                  <wp:posOffset>2613660</wp:posOffset>
                </wp:positionV>
                <wp:extent cx="660781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6607810" cy="635"/>
                        </a:xfrm>
                        <a:prstGeom prst="rect">
                          <a:avLst/>
                        </a:prstGeom>
                        <a:solidFill>
                          <a:prstClr val="white"/>
                        </a:solidFill>
                        <a:ln>
                          <a:noFill/>
                        </a:ln>
                      </wps:spPr>
                      <wps:txbx>
                        <w:txbxContent>
                          <w:p w14:paraId="24BCD4A7" w14:textId="7BFE6A61" w:rsidR="00EB28B8" w:rsidRPr="00845E8D" w:rsidRDefault="00845E8D" w:rsidP="00EB28B8">
                            <w:pPr>
                              <w:pStyle w:val="Caption"/>
                              <w:rPr>
                                <w:i w:val="0"/>
                                <w:iCs w:val="0"/>
                                <w:noProof/>
                                <w:sz w:val="22"/>
                                <w:szCs w:val="22"/>
                              </w:rPr>
                            </w:pPr>
                            <w:r>
                              <w:rPr>
                                <w:i w:val="0"/>
                                <w:iCs w:val="0"/>
                              </w:rPr>
                              <w:t xml:space="preserve">                                                                                                         </w:t>
                            </w:r>
                            <w:r w:rsidR="00EB28B8" w:rsidRPr="00845E8D">
                              <w:rPr>
                                <w:i w:val="0"/>
                                <w:iCs w:val="0"/>
                                <w:sz w:val="22"/>
                                <w:szCs w:val="22"/>
                              </w:rPr>
                              <w:t>Figure</w:t>
                            </w:r>
                            <w:r w:rsidRPr="00845E8D">
                              <w:rPr>
                                <w:i w:val="0"/>
                                <w:iCs w:val="0"/>
                                <w:sz w:val="22"/>
                                <w:szCs w:val="22"/>
                              </w:rPr>
                              <w:t xml:space="preserve"> </w:t>
                            </w:r>
                            <w:r w:rsidR="00EB28B8" w:rsidRPr="00845E8D">
                              <w:rPr>
                                <w:i w:val="0"/>
                                <w:iCs w:val="0"/>
                                <w:sz w:val="22"/>
                                <w:szCs w:val="22"/>
                              </w:rPr>
                              <w:t>4</w:t>
                            </w:r>
                            <w:r w:rsidRPr="00845E8D">
                              <w:rPr>
                                <w:i w:val="0"/>
                                <w:iCs w:val="0"/>
                                <w:sz w:val="22"/>
                                <w:szCs w:val="22"/>
                              </w:rPr>
                              <w:t xml:space="preserve">: </w:t>
                            </w:r>
                            <w:r w:rsidR="00EB28B8" w:rsidRPr="00845E8D">
                              <w:rPr>
                                <w:i w:val="0"/>
                                <w:iCs w:val="0"/>
                                <w:sz w:val="22"/>
                                <w:szCs w:val="22"/>
                              </w:rPr>
                              <w:t xml:space="preserve"> MATLAB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27DC16" id="Text Box 34" o:spid="_x0000_s1028" type="#_x0000_t202" style="position:absolute;margin-left:-11.85pt;margin-top:205.8pt;width:520.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PVLw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" stroked="f">
                <v:textbox style="mso-fit-shape-to-text:t" inset="0,0,0,0">
                  <w:txbxContent>
                    <w:p w14:paraId="24BCD4A7" w14:textId="7BFE6A61" w:rsidR="00EB28B8" w:rsidRPr="00845E8D" w:rsidRDefault="00845E8D" w:rsidP="00EB28B8">
                      <w:pPr>
                        <w:pStyle w:val="Caption"/>
                        <w:rPr>
                          <w:i w:val="0"/>
                          <w:iCs w:val="0"/>
                          <w:noProof/>
                          <w:sz w:val="22"/>
                          <w:szCs w:val="22"/>
                        </w:rPr>
                      </w:pPr>
                      <w:r>
                        <w:rPr>
                          <w:i w:val="0"/>
                          <w:iCs w:val="0"/>
                        </w:rPr>
                        <w:t xml:space="preserve">                                                                                                         </w:t>
                      </w:r>
                      <w:r w:rsidR="00EB28B8" w:rsidRPr="00845E8D">
                        <w:rPr>
                          <w:i w:val="0"/>
                          <w:iCs w:val="0"/>
                          <w:sz w:val="22"/>
                          <w:szCs w:val="22"/>
                        </w:rPr>
                        <w:t>Figure</w:t>
                      </w:r>
                      <w:r w:rsidRPr="00845E8D">
                        <w:rPr>
                          <w:i w:val="0"/>
                          <w:iCs w:val="0"/>
                          <w:sz w:val="22"/>
                          <w:szCs w:val="22"/>
                        </w:rPr>
                        <w:t xml:space="preserve"> </w:t>
                      </w:r>
                      <w:r w:rsidR="00EB28B8" w:rsidRPr="00845E8D">
                        <w:rPr>
                          <w:i w:val="0"/>
                          <w:iCs w:val="0"/>
                          <w:sz w:val="22"/>
                          <w:szCs w:val="22"/>
                        </w:rPr>
                        <w:t>4</w:t>
                      </w:r>
                      <w:r w:rsidRPr="00845E8D">
                        <w:rPr>
                          <w:i w:val="0"/>
                          <w:iCs w:val="0"/>
                          <w:sz w:val="22"/>
                          <w:szCs w:val="22"/>
                        </w:rPr>
                        <w:t xml:space="preserve">: </w:t>
                      </w:r>
                      <w:r w:rsidR="00EB28B8" w:rsidRPr="00845E8D">
                        <w:rPr>
                          <w:i w:val="0"/>
                          <w:iCs w:val="0"/>
                          <w:sz w:val="22"/>
                          <w:szCs w:val="22"/>
                        </w:rPr>
                        <w:t xml:space="preserve"> MATLAB Function.</w:t>
                      </w:r>
                    </w:p>
                  </w:txbxContent>
                </v:textbox>
                <w10:wrap type="topAndBottom"/>
              </v:shape>
            </w:pict>
          </mc:Fallback>
        </mc:AlternateContent>
      </w:r>
      <w:r w:rsidR="00C573EB">
        <w:rPr>
          <w:noProof/>
        </w:rPr>
        <w:drawing>
          <wp:anchor distT="0" distB="0" distL="114300" distR="114300" simplePos="0" relativeHeight="251660288" behindDoc="0" locked="0" layoutInCell="1" allowOverlap="1" wp14:anchorId="28F6DE52" wp14:editId="413B0C22">
            <wp:simplePos x="0" y="0"/>
            <wp:positionH relativeFrom="page">
              <wp:align>center</wp:align>
            </wp:positionH>
            <wp:positionV relativeFrom="paragraph">
              <wp:posOffset>144145</wp:posOffset>
            </wp:positionV>
            <wp:extent cx="6607810" cy="2412365"/>
            <wp:effectExtent l="0" t="0" r="2540" b="698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07810" cy="2412365"/>
                    </a:xfrm>
                    <a:prstGeom prst="rect">
                      <a:avLst/>
                    </a:prstGeom>
                  </pic:spPr>
                </pic:pic>
              </a:graphicData>
            </a:graphic>
            <wp14:sizeRelH relativeFrom="margin">
              <wp14:pctWidth>0</wp14:pctWidth>
            </wp14:sizeRelH>
            <wp14:sizeRelV relativeFrom="margin">
              <wp14:pctHeight>0</wp14:pctHeight>
            </wp14:sizeRelV>
          </wp:anchor>
        </w:drawing>
      </w:r>
    </w:p>
    <w:p w14:paraId="19ADB75B" w14:textId="6B3DC5F0" w:rsidR="00726139" w:rsidRDefault="00C573EB" w:rsidP="00EB28B8">
      <w:pPr>
        <w:pStyle w:val="Heading3"/>
      </w:pPr>
      <w:bookmarkStart w:id="142" w:name="_Toc59207348"/>
      <w:r>
        <w:t>Solver settings:</w:t>
      </w:r>
      <w:bookmarkEnd w:id="142"/>
    </w:p>
    <w:p w14:paraId="630D3417" w14:textId="090D8D69" w:rsidR="00BA0660" w:rsidRPr="00BA0660" w:rsidRDefault="00BA0660" w:rsidP="00BA0660">
      <w:pPr>
        <w:rPr>
          <w:lang w:val="en-IN"/>
        </w:rPr>
      </w:pPr>
      <w:r w:rsidRPr="00BA0660">
        <w:rPr>
          <w:lang w:val="en-IN"/>
        </w:rPr>
        <w:t>The solver used for this model is ode45 and the</w:t>
      </w:r>
      <w:r>
        <w:rPr>
          <w:lang w:val="en-IN"/>
        </w:rPr>
        <w:t xml:space="preserve"> step size</w:t>
      </w:r>
      <w:r w:rsidRPr="00BA0660">
        <w:rPr>
          <w:lang w:val="en-IN"/>
        </w:rPr>
        <w:t xml:space="preserve"> is variable.</w:t>
      </w:r>
    </w:p>
    <w:p w14:paraId="088ABC15" w14:textId="22B10986" w:rsidR="00BA0660" w:rsidRDefault="00C73055" w:rsidP="00BA0660">
      <w:r>
        <w:rPr>
          <w:noProof/>
        </w:rPr>
        <mc:AlternateContent>
          <mc:Choice Requires="wps">
            <w:drawing>
              <wp:anchor distT="0" distB="0" distL="114300" distR="114300" simplePos="0" relativeHeight="251666432" behindDoc="0" locked="0" layoutInCell="1" allowOverlap="1" wp14:anchorId="7CC70F1A" wp14:editId="3A79E3D2">
                <wp:simplePos x="0" y="0"/>
                <wp:positionH relativeFrom="column">
                  <wp:posOffset>-288290</wp:posOffset>
                </wp:positionH>
                <wp:positionV relativeFrom="paragraph">
                  <wp:posOffset>4820920</wp:posOffset>
                </wp:positionV>
                <wp:extent cx="6469380" cy="635"/>
                <wp:effectExtent l="0" t="0" r="0" b="0"/>
                <wp:wrapTopAndBottom/>
                <wp:docPr id="145" name="Text Box 145"/>
                <wp:cNvGraphicFramePr/>
                <a:graphic xmlns:a="http://schemas.openxmlformats.org/drawingml/2006/main">
                  <a:graphicData uri="http://schemas.microsoft.com/office/word/2010/wordprocessingShape">
                    <wps:wsp>
                      <wps:cNvSpPr txBox="1"/>
                      <wps:spPr>
                        <a:xfrm>
                          <a:off x="0" y="0"/>
                          <a:ext cx="6469380" cy="635"/>
                        </a:xfrm>
                        <a:prstGeom prst="rect">
                          <a:avLst/>
                        </a:prstGeom>
                        <a:solidFill>
                          <a:prstClr val="white"/>
                        </a:solidFill>
                        <a:ln>
                          <a:noFill/>
                        </a:ln>
                      </wps:spPr>
                      <wps:txbx>
                        <w:txbxContent>
                          <w:p w14:paraId="41440A96" w14:textId="6C18858A" w:rsidR="00C73055" w:rsidRPr="00C73055" w:rsidRDefault="00C73055" w:rsidP="00C73055">
                            <w:pPr>
                              <w:pStyle w:val="Caption"/>
                              <w:rPr>
                                <w:i w:val="0"/>
                                <w:iCs w:val="0"/>
                                <w:noProof/>
                                <w:sz w:val="22"/>
                                <w:szCs w:val="22"/>
                              </w:rPr>
                            </w:pPr>
                            <w:r>
                              <w:rPr>
                                <w:i w:val="0"/>
                                <w:iCs w:val="0"/>
                                <w:sz w:val="22"/>
                                <w:szCs w:val="22"/>
                              </w:rPr>
                              <w:t xml:space="preserve">                                                                                     </w:t>
                            </w:r>
                            <w:r w:rsidRPr="00C73055">
                              <w:rPr>
                                <w:i w:val="0"/>
                                <w:iCs w:val="0"/>
                                <w:sz w:val="22"/>
                                <w:szCs w:val="22"/>
                              </w:rPr>
                              <w:t>Figure 5:  Solver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70F1A" id="Text Box 145" o:spid="_x0000_s1029" type="#_x0000_t202" style="position:absolute;margin-left:-22.7pt;margin-top:379.6pt;width:509.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" stroked="f">
                <v:textbox style="mso-fit-shape-to-text:t" inset="0,0,0,0">
                  <w:txbxContent>
                    <w:p w14:paraId="41440A96" w14:textId="6C18858A" w:rsidR="00C73055" w:rsidRPr="00C73055" w:rsidRDefault="00C73055" w:rsidP="00C73055">
                      <w:pPr>
                        <w:pStyle w:val="Caption"/>
                        <w:rPr>
                          <w:i w:val="0"/>
                          <w:iCs w:val="0"/>
                          <w:noProof/>
                          <w:sz w:val="22"/>
                          <w:szCs w:val="22"/>
                        </w:rPr>
                      </w:pPr>
                      <w:r>
                        <w:rPr>
                          <w:i w:val="0"/>
                          <w:iCs w:val="0"/>
                          <w:sz w:val="22"/>
                          <w:szCs w:val="22"/>
                        </w:rPr>
                        <w:t xml:space="preserve">                                                                                     </w:t>
                      </w:r>
                      <w:r w:rsidRPr="00C73055">
                        <w:rPr>
                          <w:i w:val="0"/>
                          <w:iCs w:val="0"/>
                          <w:sz w:val="22"/>
                          <w:szCs w:val="22"/>
                        </w:rPr>
                        <w:t>Figure 5:  Solver Settings.</w:t>
                      </w:r>
                    </w:p>
                  </w:txbxContent>
                </v:textbox>
                <w10:wrap type="topAndBottom"/>
              </v:shape>
            </w:pict>
          </mc:Fallback>
        </mc:AlternateContent>
      </w:r>
      <w:r w:rsidR="00EB28B8">
        <w:rPr>
          <w:noProof/>
        </w:rPr>
        <w:drawing>
          <wp:anchor distT="0" distB="0" distL="114300" distR="114300" simplePos="0" relativeHeight="251661312" behindDoc="0" locked="0" layoutInCell="1" allowOverlap="1" wp14:anchorId="62685B49" wp14:editId="1C67EFF4">
            <wp:simplePos x="0" y="0"/>
            <wp:positionH relativeFrom="column">
              <wp:posOffset>-288290</wp:posOffset>
            </wp:positionH>
            <wp:positionV relativeFrom="paragraph">
              <wp:posOffset>1179195</wp:posOffset>
            </wp:positionV>
            <wp:extent cx="6469380" cy="4044315"/>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469380" cy="4044315"/>
                    </a:xfrm>
                    <a:prstGeom prst="rect">
                      <a:avLst/>
                    </a:prstGeom>
                  </pic:spPr>
                </pic:pic>
              </a:graphicData>
            </a:graphic>
          </wp:anchor>
        </w:drawing>
      </w:r>
      <w:r w:rsidR="00BA0660">
        <w:rPr>
          <w:lang w:val="en-IN"/>
        </w:rPr>
        <w:t xml:space="preserve">The main reason of using variable step </w:t>
      </w:r>
      <w:r w:rsidR="00BA0660">
        <w:rPr>
          <w:lang w:val="en-IN"/>
        </w:rPr>
        <w:t>size is</w:t>
      </w:r>
      <w:r w:rsidR="00BA0660">
        <w:rPr>
          <w:lang w:val="en-IN"/>
        </w:rPr>
        <w:t xml:space="preserve"> it </w:t>
      </w:r>
      <w:r w:rsidR="00BA0660" w:rsidRPr="006C0FA2">
        <w:t>var</w:t>
      </w:r>
      <w:r w:rsidR="00BA0660">
        <w:t>ies</w:t>
      </w:r>
      <w:r w:rsidR="00BA0660" w:rsidRPr="006C0FA2">
        <w:t xml:space="preserve"> the step</w:t>
      </w:r>
      <w:r w:rsidR="00BA0660">
        <w:t xml:space="preserve"> </w:t>
      </w:r>
      <w:r w:rsidR="00BA0660" w:rsidRPr="006C0FA2">
        <w:t>during the simulation</w:t>
      </w:r>
      <w:r w:rsidR="00BA0660">
        <w:t xml:space="preserve"> to adapt to the changing environment in order to avoid unnecessary steps and thereby increase the accuracy</w:t>
      </w:r>
      <w:r w:rsidR="00BA0660" w:rsidRPr="006C0FA2">
        <w:t xml:space="preserve">. Computing the step size </w:t>
      </w:r>
      <w:r w:rsidR="00BA0660">
        <w:t xml:space="preserve">for each state </w:t>
      </w:r>
      <w:r w:rsidR="00BA0660" w:rsidRPr="006C0FA2">
        <w:t>adds to the computational overhead but can</w:t>
      </w:r>
      <w:r w:rsidR="00BA0660">
        <w:t xml:space="preserve"> also</w:t>
      </w:r>
      <w:r w:rsidR="00BA0660" w:rsidRPr="006C0FA2">
        <w:t xml:space="preserve"> reduce the total number of steps</w:t>
      </w:r>
      <w:r w:rsidR="00BA0660">
        <w:t xml:space="preserve"> which in-turn helps in maintaining the simulation accuracy within a </w:t>
      </w:r>
      <w:r w:rsidR="00BA0660" w:rsidRPr="006C0FA2">
        <w:t xml:space="preserve">specified </w:t>
      </w:r>
      <w:r w:rsidR="00BA0660">
        <w:t>range</w:t>
      </w:r>
      <w:r w:rsidR="00BA0660" w:rsidRPr="006C0FA2">
        <w:t xml:space="preserve"> for models with rapidly changing or piecewise continuous states</w:t>
      </w:r>
      <w:r w:rsidR="00BA0660">
        <w:t>.</w:t>
      </w:r>
    </w:p>
    <w:p w14:paraId="6860EAB0" w14:textId="64483FDC" w:rsidR="00C573EB" w:rsidRDefault="00C73055" w:rsidP="00EB28B8">
      <w:pPr>
        <w:pStyle w:val="Heading3"/>
      </w:pPr>
      <w:bookmarkStart w:id="143" w:name="_Toc59207349"/>
      <w:r>
        <w:rPr>
          <w:noProof/>
        </w:rPr>
        <w:lastRenderedPageBreak/>
        <mc:AlternateContent>
          <mc:Choice Requires="wps">
            <w:drawing>
              <wp:anchor distT="0" distB="0" distL="114300" distR="114300" simplePos="0" relativeHeight="251668480" behindDoc="0" locked="0" layoutInCell="1" allowOverlap="1" wp14:anchorId="42C6D222" wp14:editId="7F721F8A">
                <wp:simplePos x="0" y="0"/>
                <wp:positionH relativeFrom="column">
                  <wp:posOffset>-102870</wp:posOffset>
                </wp:positionH>
                <wp:positionV relativeFrom="paragraph">
                  <wp:posOffset>3830320</wp:posOffset>
                </wp:positionV>
                <wp:extent cx="6562725" cy="635"/>
                <wp:effectExtent l="0" t="0" r="0" b="0"/>
                <wp:wrapTopAndBottom/>
                <wp:docPr id="146" name="Text Box 146"/>
                <wp:cNvGraphicFramePr/>
                <a:graphic xmlns:a="http://schemas.openxmlformats.org/drawingml/2006/main">
                  <a:graphicData uri="http://schemas.microsoft.com/office/word/2010/wordprocessingShape">
                    <wps:wsp>
                      <wps:cNvSpPr txBox="1"/>
                      <wps:spPr>
                        <a:xfrm>
                          <a:off x="0" y="0"/>
                          <a:ext cx="6562725" cy="635"/>
                        </a:xfrm>
                        <a:prstGeom prst="rect">
                          <a:avLst/>
                        </a:prstGeom>
                        <a:solidFill>
                          <a:prstClr val="white"/>
                        </a:solidFill>
                        <a:ln>
                          <a:noFill/>
                        </a:ln>
                      </wps:spPr>
                      <wps:txbx>
                        <w:txbxContent>
                          <w:p w14:paraId="2BFF2CBF" w14:textId="27A3D458" w:rsidR="00C73055" w:rsidRPr="005505BB" w:rsidRDefault="00C73055" w:rsidP="005505BB">
                            <w:pPr>
                              <w:pStyle w:val="Caption"/>
                              <w:jc w:val="center"/>
                              <w:rPr>
                                <w:rFonts w:eastAsia="Times New Roman" w:cs="Times New Roman"/>
                                <w:i w:val="0"/>
                                <w:iCs w:val="0"/>
                                <w:noProof/>
                                <w:color w:val="auto"/>
                                <w:sz w:val="22"/>
                                <w:szCs w:val="22"/>
                              </w:rPr>
                            </w:pPr>
                            <w:r w:rsidRPr="005505BB">
                              <w:rPr>
                                <w:i w:val="0"/>
                                <w:iCs w:val="0"/>
                                <w:sz w:val="22"/>
                                <w:szCs w:val="22"/>
                              </w:rPr>
                              <w:t>Figure 6: CallBack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6D222" id="Text Box 146" o:spid="_x0000_s1030" type="#_x0000_t202" style="position:absolute;left:0;text-align:left;margin-left:-8.1pt;margin-top:301.6pt;width:51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jqMAIAAGgEAAAOAAAAZHJzL2Uyb0RvYy54bWysVMFu2zAMvQ/YPwi6L06yJi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" stroked="f">
                <v:textbox style="mso-fit-shape-to-text:t" inset="0,0,0,0">
                  <w:txbxContent>
                    <w:p w14:paraId="2BFF2CBF" w14:textId="27A3D458" w:rsidR="00C73055" w:rsidRPr="005505BB" w:rsidRDefault="00C73055" w:rsidP="005505BB">
                      <w:pPr>
                        <w:pStyle w:val="Caption"/>
                        <w:jc w:val="center"/>
                        <w:rPr>
                          <w:rFonts w:eastAsia="Times New Roman" w:cs="Times New Roman"/>
                          <w:i w:val="0"/>
                          <w:iCs w:val="0"/>
                          <w:noProof/>
                          <w:color w:val="auto"/>
                          <w:sz w:val="22"/>
                          <w:szCs w:val="22"/>
                        </w:rPr>
                      </w:pPr>
                      <w:r w:rsidRPr="005505BB">
                        <w:rPr>
                          <w:i w:val="0"/>
                          <w:iCs w:val="0"/>
                          <w:sz w:val="22"/>
                          <w:szCs w:val="22"/>
                        </w:rPr>
                        <w:t>Figure 6: CallBack Functions</w:t>
                      </w:r>
                    </w:p>
                  </w:txbxContent>
                </v:textbox>
                <w10:wrap type="topAndBottom"/>
              </v:shape>
            </w:pict>
          </mc:Fallback>
        </mc:AlternateContent>
      </w:r>
      <w:r w:rsidR="00EB28B8">
        <w:rPr>
          <w:noProof/>
        </w:rPr>
        <w:drawing>
          <wp:anchor distT="0" distB="0" distL="114300" distR="114300" simplePos="0" relativeHeight="251662336" behindDoc="0" locked="0" layoutInCell="1" allowOverlap="1" wp14:anchorId="1B56FE9D" wp14:editId="194280F0">
            <wp:simplePos x="0" y="0"/>
            <wp:positionH relativeFrom="margin">
              <wp:align>right</wp:align>
            </wp:positionH>
            <wp:positionV relativeFrom="paragraph">
              <wp:posOffset>382270</wp:posOffset>
            </wp:positionV>
            <wp:extent cx="6562725" cy="3390900"/>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562725" cy="3390900"/>
                    </a:xfrm>
                    <a:prstGeom prst="rect">
                      <a:avLst/>
                    </a:prstGeom>
                  </pic:spPr>
                </pic:pic>
              </a:graphicData>
            </a:graphic>
            <wp14:sizeRelH relativeFrom="margin">
              <wp14:pctWidth>0</wp14:pctWidth>
            </wp14:sizeRelH>
            <wp14:sizeRelV relativeFrom="margin">
              <wp14:pctHeight>0</wp14:pctHeight>
            </wp14:sizeRelV>
          </wp:anchor>
        </w:drawing>
      </w:r>
      <w:r w:rsidR="00EB28B8">
        <w:t>Call Back Functions:</w:t>
      </w:r>
      <w:bookmarkEnd w:id="143"/>
    </w:p>
    <w:p w14:paraId="7A8DCEF5" w14:textId="27190A31" w:rsidR="00EB28B8" w:rsidRDefault="00EB28B8" w:rsidP="00EB28B8">
      <w:pPr>
        <w:pStyle w:val="Heading3"/>
        <w:numPr>
          <w:ilvl w:val="0"/>
          <w:numId w:val="0"/>
        </w:numPr>
        <w:ind w:left="720"/>
      </w:pPr>
    </w:p>
    <w:p w14:paraId="39B0044A" w14:textId="4AC62DD2" w:rsidR="004266FF" w:rsidRDefault="00EB28B8" w:rsidP="004266FF">
      <w:pPr>
        <w:rPr>
          <w:lang w:val="en-IN"/>
        </w:rPr>
      </w:pPr>
      <w:r w:rsidRPr="00EB28B8">
        <w:rPr>
          <w:lang w:val="en-IN"/>
        </w:rPr>
        <w:t>Callbacks are commands you can define that execute in response to a specific modelling action, such as opening a model or stopping a simulation. Callbacks define MATLAB expressions that execute when the block diagram or a block is acted upon in a way.</w:t>
      </w:r>
    </w:p>
    <w:p w14:paraId="2FD8B8FE" w14:textId="1BA9A88C" w:rsidR="00EB28B8" w:rsidRDefault="00EB28B8" w:rsidP="004266FF">
      <w:pPr>
        <w:rPr>
          <w:lang w:val="en-IN"/>
        </w:rPr>
      </w:pPr>
      <w:r>
        <w:rPr>
          <w:lang w:val="en-IN"/>
        </w:rPr>
        <w:t>The various callbacks implemented in this model include:</w:t>
      </w:r>
    </w:p>
    <w:p w14:paraId="56B3B117" w14:textId="51258805" w:rsidR="00EB28B8" w:rsidRDefault="00EB28B8" w:rsidP="00EB28B8">
      <w:pPr>
        <w:pStyle w:val="ListParagraph"/>
        <w:numPr>
          <w:ilvl w:val="0"/>
          <w:numId w:val="23"/>
        </w:numPr>
      </w:pPr>
      <w:proofErr w:type="spellStart"/>
      <w:r w:rsidRPr="00083095">
        <w:t>PreLoadFcn</w:t>
      </w:r>
      <w:proofErr w:type="spellEnd"/>
      <w:r>
        <w:t xml:space="preserve"> (Pre-load Function)</w:t>
      </w:r>
    </w:p>
    <w:p w14:paraId="27E01909" w14:textId="07E4A6B9" w:rsidR="00EB28B8" w:rsidRDefault="00EB28B8" w:rsidP="00EB28B8">
      <w:pPr>
        <w:pStyle w:val="ListParagraph"/>
        <w:numPr>
          <w:ilvl w:val="0"/>
          <w:numId w:val="23"/>
        </w:numPr>
      </w:pPr>
      <w:proofErr w:type="spellStart"/>
      <w:r>
        <w:t>StopFcn</w:t>
      </w:r>
      <w:proofErr w:type="spellEnd"/>
      <w:r>
        <w:t xml:space="preserve"> (Stop Function)</w:t>
      </w:r>
    </w:p>
    <w:p w14:paraId="69DCA94C" w14:textId="733596FC" w:rsidR="00EB28B8" w:rsidRDefault="00EB28B8" w:rsidP="00EB28B8">
      <w:pPr>
        <w:pStyle w:val="ListParagraph"/>
        <w:numPr>
          <w:ilvl w:val="0"/>
          <w:numId w:val="23"/>
        </w:numPr>
      </w:pPr>
      <w:proofErr w:type="spellStart"/>
      <w:r>
        <w:rPr>
          <w:lang w:val="en-IN"/>
        </w:rPr>
        <w:t>CloseFcn</w:t>
      </w:r>
      <w:proofErr w:type="spellEnd"/>
      <w:r>
        <w:rPr>
          <w:lang w:val="en-IN"/>
        </w:rPr>
        <w:t xml:space="preserve"> (Close Function)</w:t>
      </w:r>
      <w:r>
        <w:rPr>
          <w:lang w:val="en-IN"/>
        </w:rPr>
        <w:t>.</w:t>
      </w:r>
    </w:p>
    <w:p w14:paraId="58F24C4E" w14:textId="77777777" w:rsidR="006135FF" w:rsidRDefault="006135FF" w:rsidP="005505BB"/>
    <w:p w14:paraId="4DB6DDDA" w14:textId="77777777" w:rsidR="00845E8D" w:rsidRDefault="00845E8D" w:rsidP="00E14BA9">
      <w:pPr>
        <w:pStyle w:val="Heading2"/>
      </w:pPr>
      <w:bookmarkStart w:id="144" w:name="_Toc59207350"/>
    </w:p>
    <w:p w14:paraId="26BB6DCE" w14:textId="77777777" w:rsidR="00845E8D" w:rsidRDefault="00845E8D" w:rsidP="00E14BA9">
      <w:pPr>
        <w:pStyle w:val="Heading2"/>
      </w:pPr>
    </w:p>
    <w:p w14:paraId="6C189633" w14:textId="7B69D91F" w:rsidR="006135FF" w:rsidRDefault="00E14BA9" w:rsidP="00E14BA9">
      <w:pPr>
        <w:pStyle w:val="Heading2"/>
      </w:pPr>
      <w:r>
        <w:t>References</w:t>
      </w:r>
      <w:bookmarkEnd w:id="144"/>
    </w:p>
    <w:p w14:paraId="56E58ABD" w14:textId="3F084642" w:rsidR="00E14BA9" w:rsidRDefault="00E14BA9" w:rsidP="00E14BA9"/>
    <w:p w14:paraId="3B7C2466" w14:textId="4B486499" w:rsidR="00E14BA9" w:rsidRDefault="00E14BA9" w:rsidP="003316F2">
      <w:r>
        <w:t xml:space="preserve">[1] </w:t>
      </w:r>
      <w:hyperlink r:id="rId29" w:history="1">
        <w:r w:rsidRPr="00A95AD0">
          <w:rPr>
            <w:rStyle w:val="Hyperlink"/>
          </w:rPr>
          <w:t>https://en.wikipedia.org/wiki/Anti-lock_braking_system</w:t>
        </w:r>
      </w:hyperlink>
    </w:p>
    <w:p w14:paraId="6EF21FAE" w14:textId="59B65A02" w:rsidR="00E14BA9" w:rsidRDefault="00E14BA9" w:rsidP="00E14BA9">
      <w:pPr>
        <w:ind w:firstLine="720"/>
      </w:pPr>
    </w:p>
    <w:p w14:paraId="43A7EC0C" w14:textId="0CF4CBA2" w:rsidR="00E14BA9" w:rsidRDefault="00E14BA9" w:rsidP="003316F2">
      <w:r>
        <w:t xml:space="preserve">[2] </w:t>
      </w:r>
      <w:hyperlink r:id="rId30" w:history="1">
        <w:r w:rsidRPr="00A95AD0">
          <w:rPr>
            <w:rStyle w:val="Hyperlink"/>
          </w:rPr>
          <w:t>https://www.confused.com/on-the-road/gadgets-tech/what-is-abs</w:t>
        </w:r>
      </w:hyperlink>
    </w:p>
    <w:p w14:paraId="5580AE74" w14:textId="2634C3E5" w:rsidR="00E14BA9" w:rsidRDefault="00E14BA9" w:rsidP="00E14BA9">
      <w:pPr>
        <w:ind w:firstLine="720"/>
      </w:pPr>
    </w:p>
    <w:p w14:paraId="705FE506" w14:textId="16954064" w:rsidR="006135FF" w:rsidRDefault="00E14BA9" w:rsidP="00EB28B8">
      <w:r>
        <w:t xml:space="preserve">[3] </w:t>
      </w:r>
      <w:hyperlink r:id="rId31" w:history="1">
        <w:r w:rsidR="00EB28B8" w:rsidRPr="00913F36">
          <w:rPr>
            <w:rStyle w:val="Hyperlink"/>
          </w:rPr>
          <w:t>https://in.mathworks.com/help/simulink/automotive-applications.html</w:t>
        </w:r>
      </w:hyperlink>
      <w:r w:rsidR="00EB28B8">
        <w:t xml:space="preserve"> </w:t>
      </w:r>
    </w:p>
    <w:sectPr w:rsidR="006135FF" w:rsidSect="001D706F">
      <w:headerReference w:type="default" r:id="rId32"/>
      <w:footerReference w:type="default" r:id="rId33"/>
      <w:footerReference w:type="first" r:id="rId34"/>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05594" w14:textId="77777777" w:rsidR="00C77D97" w:rsidRDefault="00C77D97" w:rsidP="004B7E44">
      <w:r>
        <w:separator/>
      </w:r>
    </w:p>
  </w:endnote>
  <w:endnote w:type="continuationSeparator" w:id="0">
    <w:p w14:paraId="62E9BDCF" w14:textId="77777777" w:rsidR="00C77D97" w:rsidRDefault="00C77D97"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ork Sans">
    <w:altName w:val="Calibri"/>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344174" w:rsidRPr="000F28B1" w:rsidRDefault="00344174" w:rsidP="000F28B1">
        <w:pPr>
          <w:pStyle w:val="Footer"/>
          <w:pBdr>
            <w:top w:val="single" w:sz="4" w:space="1" w:color="D9D9D9" w:themeColor="background1" w:themeShade="D9"/>
          </w:pBdr>
          <w:jc w:val="right"/>
          <w:rPr>
            <w:rFonts w:asciiTheme="majorHAnsi" w:hAnsiTheme="majorHAnsi"/>
            <w:b/>
            <w:bCs/>
          </w:rPr>
        </w:pPr>
        <w:r>
          <w:br/>
        </w:r>
        <w:r>
          <w:rPr>
            <w:noProof/>
            <w:lang w:val="en-GB" w:eastAsia="en-GB"/>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D8300"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Pr="00C136E2">
          <w:rPr>
            <w:rFonts w:asciiTheme="majorHAnsi" w:hAnsiTheme="majorHAnsi"/>
            <w:bCs/>
            <w:noProof/>
            <w:color w:val="753DFF" w:themeColor="accent4"/>
            <w:sz w:val="20"/>
          </w:rPr>
          <w:t>3</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951825"/>
      <w:docPartObj>
        <w:docPartGallery w:val="Page Numbers (Bottom of Page)"/>
        <w:docPartUnique/>
      </w:docPartObj>
    </w:sdtPr>
    <w:sdtEndPr>
      <w:rPr>
        <w:noProof/>
      </w:rPr>
    </w:sdtEndPr>
    <w:sdtContent>
      <w:p w14:paraId="1625893C" w14:textId="74973E2B" w:rsidR="00344174" w:rsidRDefault="00C77D97" w:rsidP="004B7E4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2522D" w14:textId="77777777" w:rsidR="00C77D97" w:rsidRDefault="00C77D97" w:rsidP="004B7E44">
      <w:r>
        <w:separator/>
      </w:r>
    </w:p>
  </w:footnote>
  <w:footnote w:type="continuationSeparator" w:id="0">
    <w:p w14:paraId="51397F1B" w14:textId="77777777" w:rsidR="00C77D97" w:rsidRDefault="00C77D97"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344174" w14:paraId="17DC6454" w14:textId="77777777" w:rsidTr="004B7E44">
      <w:trPr>
        <w:trHeight w:val="1318"/>
      </w:trPr>
      <w:tc>
        <w:tcPr>
          <w:tcW w:w="12210" w:type="dxa"/>
          <w:tcBorders>
            <w:top w:val="nil"/>
            <w:left w:val="nil"/>
            <w:bottom w:val="nil"/>
            <w:right w:val="nil"/>
          </w:tcBorders>
        </w:tcPr>
        <w:p w14:paraId="4D0A1BE1" w14:textId="5E44324C" w:rsidR="00344174" w:rsidRDefault="00344174"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6pt;height:6pt;visibility:visible;mso-wrap-style:square" o:bullet="t">
        <v:imagedata r:id="rId1" o:title=""/>
      </v:shape>
    </w:pict>
  </w:numPicBullet>
  <w:abstractNum w:abstractNumId="0" w15:restartNumberingAfterBreak="0">
    <w:nsid w:val="01AD6D77"/>
    <w:multiLevelType w:val="hybridMultilevel"/>
    <w:tmpl w:val="1B2A8CA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F1E8A"/>
    <w:multiLevelType w:val="hybridMultilevel"/>
    <w:tmpl w:val="6FF2F88E"/>
    <w:lvl w:ilvl="0" w:tplc="97AC1F26">
      <w:start w:val="1"/>
      <w:numFmt w:val="decimal"/>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3" w15:restartNumberingAfterBreak="0">
    <w:nsid w:val="15C730C3"/>
    <w:multiLevelType w:val="hybridMultilevel"/>
    <w:tmpl w:val="DF823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CA1C2A"/>
    <w:multiLevelType w:val="hybridMultilevel"/>
    <w:tmpl w:val="8EDC2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E1AC0"/>
    <w:multiLevelType w:val="hybridMultilevel"/>
    <w:tmpl w:val="1D82786E"/>
    <w:lvl w:ilvl="0" w:tplc="A12E11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043191"/>
    <w:multiLevelType w:val="hybridMultilevel"/>
    <w:tmpl w:val="4E0C9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E86A68"/>
    <w:multiLevelType w:val="hybridMultilevel"/>
    <w:tmpl w:val="6AEA290E"/>
    <w:lvl w:ilvl="0" w:tplc="A5DC588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28441FB"/>
    <w:multiLevelType w:val="hybridMultilevel"/>
    <w:tmpl w:val="3BE88878"/>
    <w:lvl w:ilvl="0" w:tplc="CA2483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F31994"/>
    <w:multiLevelType w:val="hybridMultilevel"/>
    <w:tmpl w:val="E6BEB5D0"/>
    <w:lvl w:ilvl="0" w:tplc="3E9AEC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6551072"/>
    <w:multiLevelType w:val="hybridMultilevel"/>
    <w:tmpl w:val="323480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D27C6B"/>
    <w:multiLevelType w:val="hybridMultilevel"/>
    <w:tmpl w:val="74ECF30E"/>
    <w:lvl w:ilvl="0" w:tplc="422E4E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69D2774"/>
    <w:multiLevelType w:val="hybridMultilevel"/>
    <w:tmpl w:val="B04CD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AB793A"/>
    <w:multiLevelType w:val="multilevel"/>
    <w:tmpl w:val="F57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C537A9"/>
    <w:multiLevelType w:val="hybridMultilevel"/>
    <w:tmpl w:val="7410EEBA"/>
    <w:lvl w:ilvl="0" w:tplc="EE14008A">
      <w:start w:val="1"/>
      <w:numFmt w:val="bullet"/>
      <w:pStyle w:val="Heading3"/>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190279"/>
    <w:multiLevelType w:val="multilevel"/>
    <w:tmpl w:val="FD2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E33167"/>
    <w:multiLevelType w:val="hybridMultilevel"/>
    <w:tmpl w:val="0CCA2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CC744D"/>
    <w:multiLevelType w:val="hybridMultilevel"/>
    <w:tmpl w:val="D930B7FC"/>
    <w:lvl w:ilvl="0" w:tplc="3F646292">
      <w:start w:val="1"/>
      <w:numFmt w:val="decimal"/>
      <w:lvlText w:val="%1."/>
      <w:lvlJc w:val="left"/>
      <w:pPr>
        <w:ind w:left="720" w:hanging="360"/>
      </w:pPr>
      <w:rPr>
        <w:rFonts w:hint="default"/>
        <w:b w:val="0"/>
        <w:color w:val="3636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2F2430"/>
    <w:multiLevelType w:val="hybridMultilevel"/>
    <w:tmpl w:val="CD084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C602DA"/>
    <w:multiLevelType w:val="multilevel"/>
    <w:tmpl w:val="C97E6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
  </w:num>
  <w:num w:numId="4">
    <w:abstractNumId w:val="6"/>
  </w:num>
  <w:num w:numId="5">
    <w:abstractNumId w:val="21"/>
  </w:num>
  <w:num w:numId="6">
    <w:abstractNumId w:val="15"/>
  </w:num>
  <w:num w:numId="7">
    <w:abstractNumId w:val="4"/>
  </w:num>
  <w:num w:numId="8">
    <w:abstractNumId w:val="12"/>
  </w:num>
  <w:num w:numId="9">
    <w:abstractNumId w:val="22"/>
  </w:num>
  <w:num w:numId="10">
    <w:abstractNumId w:val="3"/>
  </w:num>
  <w:num w:numId="11">
    <w:abstractNumId w:val="7"/>
  </w:num>
  <w:num w:numId="12">
    <w:abstractNumId w:val="18"/>
  </w:num>
  <w:num w:numId="13">
    <w:abstractNumId w:val="13"/>
  </w:num>
  <w:num w:numId="14">
    <w:abstractNumId w:val="20"/>
  </w:num>
  <w:num w:numId="15">
    <w:abstractNumId w:val="0"/>
  </w:num>
  <w:num w:numId="16">
    <w:abstractNumId w:val="11"/>
  </w:num>
  <w:num w:numId="17">
    <w:abstractNumId w:val="9"/>
  </w:num>
  <w:num w:numId="18">
    <w:abstractNumId w:val="10"/>
  </w:num>
  <w:num w:numId="19">
    <w:abstractNumId w:val="5"/>
  </w:num>
  <w:num w:numId="20">
    <w:abstractNumId w:val="2"/>
  </w:num>
  <w:num w:numId="21">
    <w:abstractNumId w:val="19"/>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4525E"/>
    <w:rsid w:val="00047499"/>
    <w:rsid w:val="000571A2"/>
    <w:rsid w:val="00083095"/>
    <w:rsid w:val="000A2A2C"/>
    <w:rsid w:val="000E7D47"/>
    <w:rsid w:val="000F088E"/>
    <w:rsid w:val="000F28B1"/>
    <w:rsid w:val="00113C32"/>
    <w:rsid w:val="0011564F"/>
    <w:rsid w:val="00152C1C"/>
    <w:rsid w:val="00157028"/>
    <w:rsid w:val="0016438F"/>
    <w:rsid w:val="00191080"/>
    <w:rsid w:val="001D706F"/>
    <w:rsid w:val="00217D6E"/>
    <w:rsid w:val="00234F17"/>
    <w:rsid w:val="00250CE8"/>
    <w:rsid w:val="002540CC"/>
    <w:rsid w:val="00277B97"/>
    <w:rsid w:val="00293B83"/>
    <w:rsid w:val="002A1FF5"/>
    <w:rsid w:val="002A686E"/>
    <w:rsid w:val="002B56F0"/>
    <w:rsid w:val="002E7B53"/>
    <w:rsid w:val="00300629"/>
    <w:rsid w:val="003267B9"/>
    <w:rsid w:val="00330869"/>
    <w:rsid w:val="003311D1"/>
    <w:rsid w:val="003316F2"/>
    <w:rsid w:val="003439BA"/>
    <w:rsid w:val="00344174"/>
    <w:rsid w:val="003930BB"/>
    <w:rsid w:val="003A5190"/>
    <w:rsid w:val="003A6C94"/>
    <w:rsid w:val="003D2DF4"/>
    <w:rsid w:val="003E2C6C"/>
    <w:rsid w:val="004266FF"/>
    <w:rsid w:val="0043549F"/>
    <w:rsid w:val="0047289F"/>
    <w:rsid w:val="00473FB2"/>
    <w:rsid w:val="004A26C5"/>
    <w:rsid w:val="004A7AF5"/>
    <w:rsid w:val="004B7E44"/>
    <w:rsid w:val="004D5252"/>
    <w:rsid w:val="004F2B86"/>
    <w:rsid w:val="005134B0"/>
    <w:rsid w:val="005505BB"/>
    <w:rsid w:val="005603C8"/>
    <w:rsid w:val="005A718F"/>
    <w:rsid w:val="005E1A54"/>
    <w:rsid w:val="006135FF"/>
    <w:rsid w:val="006949E5"/>
    <w:rsid w:val="006A3CE7"/>
    <w:rsid w:val="006B1151"/>
    <w:rsid w:val="006C0FA2"/>
    <w:rsid w:val="006C1837"/>
    <w:rsid w:val="006C40DC"/>
    <w:rsid w:val="006C5B81"/>
    <w:rsid w:val="006F55AA"/>
    <w:rsid w:val="00710DE7"/>
    <w:rsid w:val="00726139"/>
    <w:rsid w:val="00732C47"/>
    <w:rsid w:val="007516CF"/>
    <w:rsid w:val="0075698C"/>
    <w:rsid w:val="007851FA"/>
    <w:rsid w:val="007862D1"/>
    <w:rsid w:val="007A7073"/>
    <w:rsid w:val="007C1FA9"/>
    <w:rsid w:val="007C587E"/>
    <w:rsid w:val="007C5FA6"/>
    <w:rsid w:val="00805002"/>
    <w:rsid w:val="0081356A"/>
    <w:rsid w:val="00816E8D"/>
    <w:rsid w:val="00823821"/>
    <w:rsid w:val="00845E8D"/>
    <w:rsid w:val="008775C5"/>
    <w:rsid w:val="0088129C"/>
    <w:rsid w:val="008962D5"/>
    <w:rsid w:val="008A1DEC"/>
    <w:rsid w:val="008B1F00"/>
    <w:rsid w:val="008B33BC"/>
    <w:rsid w:val="008D0D9B"/>
    <w:rsid w:val="009120E9"/>
    <w:rsid w:val="00923B9C"/>
    <w:rsid w:val="00925A24"/>
    <w:rsid w:val="00945900"/>
    <w:rsid w:val="00974E53"/>
    <w:rsid w:val="009A3D77"/>
    <w:rsid w:val="009A6F68"/>
    <w:rsid w:val="009C396C"/>
    <w:rsid w:val="009D65CE"/>
    <w:rsid w:val="00A35BF6"/>
    <w:rsid w:val="00A661AE"/>
    <w:rsid w:val="00A66A8D"/>
    <w:rsid w:val="00A707E5"/>
    <w:rsid w:val="00A834C3"/>
    <w:rsid w:val="00A8717A"/>
    <w:rsid w:val="00A9169A"/>
    <w:rsid w:val="00A9402D"/>
    <w:rsid w:val="00A97ACA"/>
    <w:rsid w:val="00AB3CEE"/>
    <w:rsid w:val="00AD1E68"/>
    <w:rsid w:val="00AF3045"/>
    <w:rsid w:val="00B2388B"/>
    <w:rsid w:val="00B52471"/>
    <w:rsid w:val="00B572B4"/>
    <w:rsid w:val="00B95006"/>
    <w:rsid w:val="00BA0660"/>
    <w:rsid w:val="00C136E2"/>
    <w:rsid w:val="00C175DF"/>
    <w:rsid w:val="00C2543F"/>
    <w:rsid w:val="00C5197F"/>
    <w:rsid w:val="00C573EB"/>
    <w:rsid w:val="00C5791F"/>
    <w:rsid w:val="00C653FF"/>
    <w:rsid w:val="00C73055"/>
    <w:rsid w:val="00C77D97"/>
    <w:rsid w:val="00CA0846"/>
    <w:rsid w:val="00CA0C9D"/>
    <w:rsid w:val="00CC47D8"/>
    <w:rsid w:val="00CE0CFF"/>
    <w:rsid w:val="00D03729"/>
    <w:rsid w:val="00D40AE1"/>
    <w:rsid w:val="00D77C9F"/>
    <w:rsid w:val="00DA4FA2"/>
    <w:rsid w:val="00DA773B"/>
    <w:rsid w:val="00DB24DA"/>
    <w:rsid w:val="00DB26A7"/>
    <w:rsid w:val="00DB315B"/>
    <w:rsid w:val="00DC71EA"/>
    <w:rsid w:val="00DD4908"/>
    <w:rsid w:val="00E01B09"/>
    <w:rsid w:val="00E023B5"/>
    <w:rsid w:val="00E14BA9"/>
    <w:rsid w:val="00E360B8"/>
    <w:rsid w:val="00E635E5"/>
    <w:rsid w:val="00E701F4"/>
    <w:rsid w:val="00E76CAD"/>
    <w:rsid w:val="00E94B5F"/>
    <w:rsid w:val="00EB28B8"/>
    <w:rsid w:val="00F06217"/>
    <w:rsid w:val="00F24B9D"/>
    <w:rsid w:val="00F315BD"/>
    <w:rsid w:val="00F532A6"/>
    <w:rsid w:val="00F66B3E"/>
    <w:rsid w:val="00FA76DE"/>
    <w:rsid w:val="00FC3B32"/>
    <w:rsid w:val="00FF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15:chartTrackingRefBased/>
  <w15:docId w15:val="{0016772E-67C2-4D3A-8063-545C67E4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EB28B8"/>
    <w:pPr>
      <w:numPr>
        <w:numId w:val="22"/>
      </w:numPr>
      <w:spacing w:line="240" w:lineRule="auto"/>
      <w:outlineLvl w:val="2"/>
    </w:pPr>
    <w:rPr>
      <w:rFonts w:asciiTheme="majorHAnsi" w:eastAsia="Times New Roman" w:hAnsiTheme="majorHAnsi" w:cs="Times New Roman"/>
      <w:sz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EB28B8"/>
    <w:rPr>
      <w:rFonts w:asciiTheme="majorHAnsi" w:eastAsia="Times New Roman" w:hAnsiTheme="majorHAnsi" w:cs="Times New Roman"/>
      <w:sz w:val="32"/>
      <w:szCs w:val="2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character" w:customStyle="1" w:styleId="text">
    <w:name w:val="text"/>
    <w:basedOn w:val="DefaultParagraphFont"/>
    <w:rsid w:val="00E635E5"/>
  </w:style>
  <w:style w:type="paragraph" w:styleId="NormalWeb">
    <w:name w:val="Normal (Web)"/>
    <w:basedOn w:val="Normal"/>
    <w:uiPriority w:val="99"/>
    <w:unhideWhenUsed/>
    <w:rsid w:val="00E635E5"/>
    <w:pPr>
      <w:spacing w:before="100" w:beforeAutospacing="1" w:after="100" w:afterAutospacing="1" w:line="240" w:lineRule="auto"/>
    </w:pPr>
    <w:rPr>
      <w:rFonts w:ascii="Times New Roman" w:eastAsia="Times New Roman" w:hAnsi="Times New Roman" w:cs="Times New Roman"/>
      <w:szCs w:val="24"/>
      <w:lang w:val="en-IN" w:eastAsia="en-IN"/>
    </w:rPr>
  </w:style>
  <w:style w:type="paragraph" w:customStyle="1" w:styleId="q-text">
    <w:name w:val="q-text"/>
    <w:basedOn w:val="Normal"/>
    <w:rsid w:val="00E635E5"/>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styleId="Strong">
    <w:name w:val="Strong"/>
    <w:basedOn w:val="DefaultParagraphFont"/>
    <w:uiPriority w:val="22"/>
    <w:qFormat/>
    <w:rsid w:val="00E635E5"/>
    <w:rPr>
      <w:b/>
      <w:bCs/>
    </w:rPr>
  </w:style>
  <w:style w:type="paragraph" w:customStyle="1" w:styleId="Default">
    <w:name w:val="Default"/>
    <w:rsid w:val="00E635E5"/>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TOC4">
    <w:name w:val="toc 4"/>
    <w:basedOn w:val="Normal"/>
    <w:next w:val="Normal"/>
    <w:autoRedefine/>
    <w:uiPriority w:val="39"/>
    <w:unhideWhenUsed/>
    <w:rsid w:val="0081356A"/>
    <w:pPr>
      <w:spacing w:after="100" w:line="259" w:lineRule="auto"/>
      <w:ind w:left="660"/>
    </w:pPr>
    <w:rPr>
      <w:sz w:val="22"/>
      <w:lang w:val="en-IN" w:eastAsia="en-IN"/>
    </w:rPr>
  </w:style>
  <w:style w:type="paragraph" w:styleId="TOC5">
    <w:name w:val="toc 5"/>
    <w:basedOn w:val="Normal"/>
    <w:next w:val="Normal"/>
    <w:autoRedefine/>
    <w:uiPriority w:val="39"/>
    <w:unhideWhenUsed/>
    <w:rsid w:val="0081356A"/>
    <w:pPr>
      <w:spacing w:after="100" w:line="259" w:lineRule="auto"/>
      <w:ind w:left="880"/>
    </w:pPr>
    <w:rPr>
      <w:sz w:val="22"/>
      <w:lang w:val="en-IN" w:eastAsia="en-IN"/>
    </w:rPr>
  </w:style>
  <w:style w:type="paragraph" w:styleId="TOC6">
    <w:name w:val="toc 6"/>
    <w:basedOn w:val="Normal"/>
    <w:next w:val="Normal"/>
    <w:autoRedefine/>
    <w:uiPriority w:val="39"/>
    <w:unhideWhenUsed/>
    <w:rsid w:val="0081356A"/>
    <w:pPr>
      <w:spacing w:after="100" w:line="259" w:lineRule="auto"/>
      <w:ind w:left="1100"/>
    </w:pPr>
    <w:rPr>
      <w:sz w:val="22"/>
      <w:lang w:val="en-IN" w:eastAsia="en-IN"/>
    </w:rPr>
  </w:style>
  <w:style w:type="paragraph" w:styleId="TOC7">
    <w:name w:val="toc 7"/>
    <w:basedOn w:val="Normal"/>
    <w:next w:val="Normal"/>
    <w:autoRedefine/>
    <w:uiPriority w:val="39"/>
    <w:unhideWhenUsed/>
    <w:rsid w:val="0081356A"/>
    <w:pPr>
      <w:spacing w:after="100" w:line="259" w:lineRule="auto"/>
      <w:ind w:left="1320"/>
    </w:pPr>
    <w:rPr>
      <w:sz w:val="22"/>
      <w:lang w:val="en-IN" w:eastAsia="en-IN"/>
    </w:rPr>
  </w:style>
  <w:style w:type="paragraph" w:styleId="TOC8">
    <w:name w:val="toc 8"/>
    <w:basedOn w:val="Normal"/>
    <w:next w:val="Normal"/>
    <w:autoRedefine/>
    <w:uiPriority w:val="39"/>
    <w:unhideWhenUsed/>
    <w:rsid w:val="0081356A"/>
    <w:pPr>
      <w:spacing w:after="100" w:line="259" w:lineRule="auto"/>
      <w:ind w:left="1540"/>
    </w:pPr>
    <w:rPr>
      <w:sz w:val="22"/>
      <w:lang w:val="en-IN" w:eastAsia="en-IN"/>
    </w:rPr>
  </w:style>
  <w:style w:type="paragraph" w:styleId="TOC9">
    <w:name w:val="toc 9"/>
    <w:basedOn w:val="Normal"/>
    <w:next w:val="Normal"/>
    <w:autoRedefine/>
    <w:uiPriority w:val="39"/>
    <w:unhideWhenUsed/>
    <w:rsid w:val="0081356A"/>
    <w:pPr>
      <w:spacing w:after="100" w:line="259" w:lineRule="auto"/>
      <w:ind w:left="1760"/>
    </w:pPr>
    <w:rPr>
      <w:sz w:val="22"/>
      <w:lang w:val="en-IN" w:eastAsia="en-IN"/>
    </w:rPr>
  </w:style>
  <w:style w:type="character" w:styleId="UnresolvedMention">
    <w:name w:val="Unresolved Mention"/>
    <w:basedOn w:val="DefaultParagraphFont"/>
    <w:uiPriority w:val="99"/>
    <w:semiHidden/>
    <w:unhideWhenUsed/>
    <w:rsid w:val="0081356A"/>
    <w:rPr>
      <w:color w:val="605E5C"/>
      <w:shd w:val="clear" w:color="auto" w:fill="E1DFDD"/>
    </w:rPr>
  </w:style>
  <w:style w:type="character" w:styleId="Emphasis">
    <w:name w:val="Emphasis"/>
    <w:basedOn w:val="DefaultParagraphFont"/>
    <w:uiPriority w:val="20"/>
    <w:qFormat/>
    <w:rsid w:val="00CA0846"/>
    <w:rPr>
      <w:i/>
      <w:iCs/>
    </w:rPr>
  </w:style>
  <w:style w:type="paragraph" w:styleId="BalloonText">
    <w:name w:val="Balloon Text"/>
    <w:basedOn w:val="Normal"/>
    <w:link w:val="BalloonTextChar"/>
    <w:uiPriority w:val="99"/>
    <w:semiHidden/>
    <w:unhideWhenUsed/>
    <w:rsid w:val="00F062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217"/>
    <w:rPr>
      <w:rFonts w:ascii="Segoe UI" w:eastAsiaTheme="minorEastAsia" w:hAnsi="Segoe UI" w:cs="Segoe UI"/>
    </w:rPr>
  </w:style>
  <w:style w:type="character" w:customStyle="1" w:styleId="highlight03">
    <w:name w:val="highlight_03"/>
    <w:basedOn w:val="DefaultParagraphFont"/>
    <w:rsid w:val="002B56F0"/>
  </w:style>
  <w:style w:type="paragraph" w:customStyle="1" w:styleId="programlistingindent">
    <w:name w:val="programlistingindent"/>
    <w:basedOn w:val="Normal"/>
    <w:rsid w:val="00DB315B"/>
    <w:pPr>
      <w:spacing w:before="100" w:beforeAutospacing="1" w:after="100" w:afterAutospacing="1" w:line="240" w:lineRule="auto"/>
    </w:pPr>
    <w:rPr>
      <w:rFonts w:ascii="Times New Roman" w:eastAsia="Times New Roman" w:hAnsi="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091216">
      <w:bodyDiv w:val="1"/>
      <w:marLeft w:val="0"/>
      <w:marRight w:val="0"/>
      <w:marTop w:val="0"/>
      <w:marBottom w:val="0"/>
      <w:divBdr>
        <w:top w:val="none" w:sz="0" w:space="0" w:color="auto"/>
        <w:left w:val="none" w:sz="0" w:space="0" w:color="auto"/>
        <w:bottom w:val="none" w:sz="0" w:space="0" w:color="auto"/>
        <w:right w:val="none" w:sz="0" w:space="0" w:color="auto"/>
      </w:divBdr>
    </w:div>
    <w:div w:id="545067063">
      <w:bodyDiv w:val="1"/>
      <w:marLeft w:val="0"/>
      <w:marRight w:val="0"/>
      <w:marTop w:val="0"/>
      <w:marBottom w:val="0"/>
      <w:divBdr>
        <w:top w:val="none" w:sz="0" w:space="0" w:color="auto"/>
        <w:left w:val="none" w:sz="0" w:space="0" w:color="auto"/>
        <w:bottom w:val="none" w:sz="0" w:space="0" w:color="auto"/>
        <w:right w:val="none" w:sz="0" w:space="0" w:color="auto"/>
      </w:divBdr>
      <w:divsChild>
        <w:div w:id="1904101121">
          <w:marLeft w:val="0"/>
          <w:marRight w:val="0"/>
          <w:marTop w:val="0"/>
          <w:marBottom w:val="0"/>
          <w:divBdr>
            <w:top w:val="none" w:sz="0" w:space="0" w:color="auto"/>
            <w:left w:val="none" w:sz="0" w:space="0" w:color="auto"/>
            <w:bottom w:val="none" w:sz="0" w:space="0" w:color="auto"/>
            <w:right w:val="none" w:sz="0" w:space="0" w:color="auto"/>
          </w:divBdr>
        </w:div>
      </w:divsChild>
    </w:div>
    <w:div w:id="776482234">
      <w:bodyDiv w:val="1"/>
      <w:marLeft w:val="0"/>
      <w:marRight w:val="0"/>
      <w:marTop w:val="0"/>
      <w:marBottom w:val="0"/>
      <w:divBdr>
        <w:top w:val="none" w:sz="0" w:space="0" w:color="auto"/>
        <w:left w:val="none" w:sz="0" w:space="0" w:color="auto"/>
        <w:bottom w:val="none" w:sz="0" w:space="0" w:color="auto"/>
        <w:right w:val="none" w:sz="0" w:space="0" w:color="auto"/>
      </w:divBdr>
    </w:div>
    <w:div w:id="828668350">
      <w:bodyDiv w:val="1"/>
      <w:marLeft w:val="0"/>
      <w:marRight w:val="0"/>
      <w:marTop w:val="0"/>
      <w:marBottom w:val="0"/>
      <w:divBdr>
        <w:top w:val="none" w:sz="0" w:space="0" w:color="auto"/>
        <w:left w:val="none" w:sz="0" w:space="0" w:color="auto"/>
        <w:bottom w:val="none" w:sz="0" w:space="0" w:color="auto"/>
        <w:right w:val="none" w:sz="0" w:space="0" w:color="auto"/>
      </w:divBdr>
    </w:div>
    <w:div w:id="879511941">
      <w:bodyDiv w:val="1"/>
      <w:marLeft w:val="0"/>
      <w:marRight w:val="0"/>
      <w:marTop w:val="0"/>
      <w:marBottom w:val="0"/>
      <w:divBdr>
        <w:top w:val="none" w:sz="0" w:space="0" w:color="auto"/>
        <w:left w:val="none" w:sz="0" w:space="0" w:color="auto"/>
        <w:bottom w:val="none" w:sz="0" w:space="0" w:color="auto"/>
        <w:right w:val="none" w:sz="0" w:space="0" w:color="auto"/>
      </w:divBdr>
      <w:divsChild>
        <w:div w:id="2116901519">
          <w:marLeft w:val="0"/>
          <w:marRight w:val="0"/>
          <w:marTop w:val="0"/>
          <w:marBottom w:val="0"/>
          <w:divBdr>
            <w:top w:val="none" w:sz="0" w:space="0" w:color="auto"/>
            <w:left w:val="none" w:sz="0" w:space="0" w:color="auto"/>
            <w:bottom w:val="none" w:sz="0" w:space="0" w:color="auto"/>
            <w:right w:val="none" w:sz="0" w:space="0" w:color="auto"/>
          </w:divBdr>
        </w:div>
      </w:divsChild>
    </w:div>
    <w:div w:id="959915034">
      <w:bodyDiv w:val="1"/>
      <w:marLeft w:val="0"/>
      <w:marRight w:val="0"/>
      <w:marTop w:val="0"/>
      <w:marBottom w:val="0"/>
      <w:divBdr>
        <w:top w:val="none" w:sz="0" w:space="0" w:color="auto"/>
        <w:left w:val="none" w:sz="0" w:space="0" w:color="auto"/>
        <w:bottom w:val="none" w:sz="0" w:space="0" w:color="auto"/>
        <w:right w:val="none" w:sz="0" w:space="0" w:color="auto"/>
      </w:divBdr>
    </w:div>
    <w:div w:id="1004555477">
      <w:bodyDiv w:val="1"/>
      <w:marLeft w:val="0"/>
      <w:marRight w:val="0"/>
      <w:marTop w:val="0"/>
      <w:marBottom w:val="0"/>
      <w:divBdr>
        <w:top w:val="none" w:sz="0" w:space="0" w:color="auto"/>
        <w:left w:val="none" w:sz="0" w:space="0" w:color="auto"/>
        <w:bottom w:val="none" w:sz="0" w:space="0" w:color="auto"/>
        <w:right w:val="none" w:sz="0" w:space="0" w:color="auto"/>
      </w:divBdr>
    </w:div>
    <w:div w:id="1018431238">
      <w:bodyDiv w:val="1"/>
      <w:marLeft w:val="0"/>
      <w:marRight w:val="0"/>
      <w:marTop w:val="0"/>
      <w:marBottom w:val="0"/>
      <w:divBdr>
        <w:top w:val="none" w:sz="0" w:space="0" w:color="auto"/>
        <w:left w:val="none" w:sz="0" w:space="0" w:color="auto"/>
        <w:bottom w:val="none" w:sz="0" w:space="0" w:color="auto"/>
        <w:right w:val="none" w:sz="0" w:space="0" w:color="auto"/>
      </w:divBdr>
    </w:div>
    <w:div w:id="1140421211">
      <w:bodyDiv w:val="1"/>
      <w:marLeft w:val="0"/>
      <w:marRight w:val="0"/>
      <w:marTop w:val="0"/>
      <w:marBottom w:val="0"/>
      <w:divBdr>
        <w:top w:val="none" w:sz="0" w:space="0" w:color="auto"/>
        <w:left w:val="none" w:sz="0" w:space="0" w:color="auto"/>
        <w:bottom w:val="none" w:sz="0" w:space="0" w:color="auto"/>
        <w:right w:val="none" w:sz="0" w:space="0" w:color="auto"/>
      </w:divBdr>
      <w:divsChild>
        <w:div w:id="1774281793">
          <w:marLeft w:val="0"/>
          <w:marRight w:val="0"/>
          <w:marTop w:val="0"/>
          <w:marBottom w:val="0"/>
          <w:divBdr>
            <w:top w:val="single" w:sz="6" w:space="0" w:color="DDDDDD"/>
            <w:left w:val="single" w:sz="6" w:space="0" w:color="DDDDDD"/>
            <w:bottom w:val="single" w:sz="6" w:space="0" w:color="DDDDDD"/>
            <w:right w:val="single" w:sz="6" w:space="0" w:color="DDDDDD"/>
          </w:divBdr>
          <w:divsChild>
            <w:div w:id="22832294">
              <w:marLeft w:val="0"/>
              <w:marRight w:val="0"/>
              <w:marTop w:val="0"/>
              <w:marBottom w:val="0"/>
              <w:divBdr>
                <w:top w:val="none" w:sz="0" w:space="0" w:color="auto"/>
                <w:left w:val="none" w:sz="0" w:space="0" w:color="auto"/>
                <w:bottom w:val="none" w:sz="0" w:space="0" w:color="auto"/>
                <w:right w:val="none" w:sz="0" w:space="0" w:color="auto"/>
              </w:divBdr>
              <w:divsChild>
                <w:div w:id="386614373">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1245645052">
      <w:bodyDiv w:val="1"/>
      <w:marLeft w:val="0"/>
      <w:marRight w:val="0"/>
      <w:marTop w:val="0"/>
      <w:marBottom w:val="0"/>
      <w:divBdr>
        <w:top w:val="none" w:sz="0" w:space="0" w:color="auto"/>
        <w:left w:val="none" w:sz="0" w:space="0" w:color="auto"/>
        <w:bottom w:val="none" w:sz="0" w:space="0" w:color="auto"/>
        <w:right w:val="none" w:sz="0" w:space="0" w:color="auto"/>
      </w:divBdr>
    </w:div>
    <w:div w:id="1289891848">
      <w:bodyDiv w:val="1"/>
      <w:marLeft w:val="0"/>
      <w:marRight w:val="0"/>
      <w:marTop w:val="0"/>
      <w:marBottom w:val="0"/>
      <w:divBdr>
        <w:top w:val="none" w:sz="0" w:space="0" w:color="auto"/>
        <w:left w:val="none" w:sz="0" w:space="0" w:color="auto"/>
        <w:bottom w:val="none" w:sz="0" w:space="0" w:color="auto"/>
        <w:right w:val="none" w:sz="0" w:space="0" w:color="auto"/>
      </w:divBdr>
    </w:div>
    <w:div w:id="1330477017">
      <w:bodyDiv w:val="1"/>
      <w:marLeft w:val="0"/>
      <w:marRight w:val="0"/>
      <w:marTop w:val="0"/>
      <w:marBottom w:val="0"/>
      <w:divBdr>
        <w:top w:val="none" w:sz="0" w:space="0" w:color="auto"/>
        <w:left w:val="none" w:sz="0" w:space="0" w:color="auto"/>
        <w:bottom w:val="none" w:sz="0" w:space="0" w:color="auto"/>
        <w:right w:val="none" w:sz="0" w:space="0" w:color="auto"/>
      </w:divBdr>
    </w:div>
    <w:div w:id="1357151230">
      <w:bodyDiv w:val="1"/>
      <w:marLeft w:val="0"/>
      <w:marRight w:val="0"/>
      <w:marTop w:val="0"/>
      <w:marBottom w:val="0"/>
      <w:divBdr>
        <w:top w:val="none" w:sz="0" w:space="0" w:color="auto"/>
        <w:left w:val="none" w:sz="0" w:space="0" w:color="auto"/>
        <w:bottom w:val="none" w:sz="0" w:space="0" w:color="auto"/>
        <w:right w:val="none" w:sz="0" w:space="0" w:color="auto"/>
      </w:divBdr>
    </w:div>
    <w:div w:id="1737127386">
      <w:bodyDiv w:val="1"/>
      <w:marLeft w:val="0"/>
      <w:marRight w:val="0"/>
      <w:marTop w:val="0"/>
      <w:marBottom w:val="0"/>
      <w:divBdr>
        <w:top w:val="none" w:sz="0" w:space="0" w:color="auto"/>
        <w:left w:val="none" w:sz="0" w:space="0" w:color="auto"/>
        <w:bottom w:val="none" w:sz="0" w:space="0" w:color="auto"/>
        <w:right w:val="none" w:sz="0" w:space="0" w:color="auto"/>
      </w:divBdr>
    </w:div>
    <w:div w:id="1802461556">
      <w:bodyDiv w:val="1"/>
      <w:marLeft w:val="0"/>
      <w:marRight w:val="0"/>
      <w:marTop w:val="0"/>
      <w:marBottom w:val="0"/>
      <w:divBdr>
        <w:top w:val="none" w:sz="0" w:space="0" w:color="auto"/>
        <w:left w:val="none" w:sz="0" w:space="0" w:color="auto"/>
        <w:bottom w:val="none" w:sz="0" w:space="0" w:color="auto"/>
        <w:right w:val="none" w:sz="0" w:space="0" w:color="auto"/>
      </w:divBdr>
    </w:div>
    <w:div w:id="1805542660">
      <w:bodyDiv w:val="1"/>
      <w:marLeft w:val="0"/>
      <w:marRight w:val="0"/>
      <w:marTop w:val="0"/>
      <w:marBottom w:val="0"/>
      <w:divBdr>
        <w:top w:val="none" w:sz="0" w:space="0" w:color="auto"/>
        <w:left w:val="none" w:sz="0" w:space="0" w:color="auto"/>
        <w:bottom w:val="none" w:sz="0" w:space="0" w:color="auto"/>
        <w:right w:val="none" w:sz="0" w:space="0" w:color="auto"/>
      </w:divBdr>
    </w:div>
    <w:div w:id="1891456230">
      <w:bodyDiv w:val="1"/>
      <w:marLeft w:val="0"/>
      <w:marRight w:val="0"/>
      <w:marTop w:val="0"/>
      <w:marBottom w:val="0"/>
      <w:divBdr>
        <w:top w:val="none" w:sz="0" w:space="0" w:color="auto"/>
        <w:left w:val="none" w:sz="0" w:space="0" w:color="auto"/>
        <w:bottom w:val="none" w:sz="0" w:space="0" w:color="auto"/>
        <w:right w:val="none" w:sz="0" w:space="0" w:color="auto"/>
      </w:divBdr>
    </w:div>
    <w:div w:id="1981764310">
      <w:bodyDiv w:val="1"/>
      <w:marLeft w:val="0"/>
      <w:marRight w:val="0"/>
      <w:marTop w:val="0"/>
      <w:marBottom w:val="0"/>
      <w:divBdr>
        <w:top w:val="none" w:sz="0" w:space="0" w:color="auto"/>
        <w:left w:val="none" w:sz="0" w:space="0" w:color="auto"/>
        <w:bottom w:val="none" w:sz="0" w:space="0" w:color="auto"/>
        <w:right w:val="none" w:sz="0" w:space="0" w:color="auto"/>
      </w:divBdr>
      <w:divsChild>
        <w:div w:id="1045103817">
          <w:marLeft w:val="0"/>
          <w:marRight w:val="0"/>
          <w:marTop w:val="0"/>
          <w:marBottom w:val="0"/>
          <w:divBdr>
            <w:top w:val="none" w:sz="0" w:space="0" w:color="auto"/>
            <w:left w:val="none" w:sz="0" w:space="0" w:color="auto"/>
            <w:bottom w:val="none" w:sz="0" w:space="0" w:color="auto"/>
            <w:right w:val="none" w:sz="0" w:space="0" w:color="auto"/>
          </w:divBdr>
          <w:divsChild>
            <w:div w:id="1951861619">
              <w:marLeft w:val="0"/>
              <w:marRight w:val="0"/>
              <w:marTop w:val="0"/>
              <w:marBottom w:val="150"/>
              <w:divBdr>
                <w:top w:val="none" w:sz="0" w:space="0" w:color="auto"/>
                <w:left w:val="none" w:sz="0" w:space="0" w:color="auto"/>
                <w:bottom w:val="none" w:sz="0" w:space="0" w:color="auto"/>
                <w:right w:val="none" w:sz="0" w:space="0" w:color="auto"/>
              </w:divBdr>
            </w:div>
          </w:divsChild>
        </w:div>
        <w:div w:id="860973075">
          <w:marLeft w:val="0"/>
          <w:marRight w:val="0"/>
          <w:marTop w:val="0"/>
          <w:marBottom w:val="0"/>
          <w:divBdr>
            <w:top w:val="none" w:sz="0" w:space="0" w:color="auto"/>
            <w:left w:val="none" w:sz="0" w:space="0" w:color="auto"/>
            <w:bottom w:val="none" w:sz="0" w:space="0" w:color="auto"/>
            <w:right w:val="none" w:sz="0" w:space="0" w:color="auto"/>
          </w:divBdr>
          <w:divsChild>
            <w:div w:id="774832773">
              <w:marLeft w:val="0"/>
              <w:marRight w:val="0"/>
              <w:marTop w:val="0"/>
              <w:marBottom w:val="150"/>
              <w:divBdr>
                <w:top w:val="none" w:sz="0" w:space="0" w:color="auto"/>
                <w:left w:val="none" w:sz="0" w:space="0" w:color="auto"/>
                <w:bottom w:val="none" w:sz="0" w:space="0" w:color="auto"/>
                <w:right w:val="none" w:sz="0" w:space="0" w:color="auto"/>
              </w:divBdr>
            </w:div>
          </w:divsChild>
        </w:div>
        <w:div w:id="526601264">
          <w:marLeft w:val="0"/>
          <w:marRight w:val="0"/>
          <w:marTop w:val="0"/>
          <w:marBottom w:val="0"/>
          <w:divBdr>
            <w:top w:val="none" w:sz="0" w:space="0" w:color="auto"/>
            <w:left w:val="none" w:sz="0" w:space="0" w:color="auto"/>
            <w:bottom w:val="none" w:sz="0" w:space="0" w:color="auto"/>
            <w:right w:val="none" w:sz="0" w:space="0" w:color="auto"/>
          </w:divBdr>
          <w:divsChild>
            <w:div w:id="1437603495">
              <w:marLeft w:val="0"/>
              <w:marRight w:val="0"/>
              <w:marTop w:val="0"/>
              <w:marBottom w:val="150"/>
              <w:divBdr>
                <w:top w:val="none" w:sz="0" w:space="0" w:color="auto"/>
                <w:left w:val="none" w:sz="0" w:space="0" w:color="auto"/>
                <w:bottom w:val="none" w:sz="0" w:space="0" w:color="auto"/>
                <w:right w:val="none" w:sz="0" w:space="0" w:color="auto"/>
              </w:divBdr>
            </w:div>
          </w:divsChild>
        </w:div>
        <w:div w:id="2041740778">
          <w:marLeft w:val="0"/>
          <w:marRight w:val="0"/>
          <w:marTop w:val="0"/>
          <w:marBottom w:val="0"/>
          <w:divBdr>
            <w:top w:val="none" w:sz="0" w:space="0" w:color="auto"/>
            <w:left w:val="none" w:sz="0" w:space="0" w:color="auto"/>
            <w:bottom w:val="none" w:sz="0" w:space="0" w:color="auto"/>
            <w:right w:val="none" w:sz="0" w:space="0" w:color="auto"/>
          </w:divBdr>
          <w:divsChild>
            <w:div w:id="1662850696">
              <w:marLeft w:val="0"/>
              <w:marRight w:val="0"/>
              <w:marTop w:val="0"/>
              <w:marBottom w:val="150"/>
              <w:divBdr>
                <w:top w:val="none" w:sz="0" w:space="0" w:color="auto"/>
                <w:left w:val="none" w:sz="0" w:space="0" w:color="auto"/>
                <w:bottom w:val="none" w:sz="0" w:space="0" w:color="auto"/>
                <w:right w:val="none" w:sz="0" w:space="0" w:color="auto"/>
              </w:divBdr>
            </w:div>
          </w:divsChild>
        </w:div>
        <w:div w:id="1488593210">
          <w:marLeft w:val="0"/>
          <w:marRight w:val="0"/>
          <w:marTop w:val="0"/>
          <w:marBottom w:val="0"/>
          <w:divBdr>
            <w:top w:val="none" w:sz="0" w:space="0" w:color="auto"/>
            <w:left w:val="none" w:sz="0" w:space="0" w:color="auto"/>
            <w:bottom w:val="none" w:sz="0" w:space="0" w:color="auto"/>
            <w:right w:val="none" w:sz="0" w:space="0" w:color="auto"/>
          </w:divBdr>
          <w:divsChild>
            <w:div w:id="593707061">
              <w:marLeft w:val="0"/>
              <w:marRight w:val="0"/>
              <w:marTop w:val="0"/>
              <w:marBottom w:val="150"/>
              <w:divBdr>
                <w:top w:val="none" w:sz="0" w:space="0" w:color="auto"/>
                <w:left w:val="none" w:sz="0" w:space="0" w:color="auto"/>
                <w:bottom w:val="none" w:sz="0" w:space="0" w:color="auto"/>
                <w:right w:val="none" w:sz="0" w:space="0" w:color="auto"/>
              </w:divBdr>
            </w:div>
          </w:divsChild>
        </w:div>
        <w:div w:id="142238046">
          <w:marLeft w:val="0"/>
          <w:marRight w:val="0"/>
          <w:marTop w:val="0"/>
          <w:marBottom w:val="0"/>
          <w:divBdr>
            <w:top w:val="none" w:sz="0" w:space="0" w:color="auto"/>
            <w:left w:val="none" w:sz="0" w:space="0" w:color="auto"/>
            <w:bottom w:val="none" w:sz="0" w:space="0" w:color="auto"/>
            <w:right w:val="none" w:sz="0" w:space="0" w:color="auto"/>
          </w:divBdr>
          <w:divsChild>
            <w:div w:id="1050348228">
              <w:marLeft w:val="0"/>
              <w:marRight w:val="0"/>
              <w:marTop w:val="0"/>
              <w:marBottom w:val="150"/>
              <w:divBdr>
                <w:top w:val="none" w:sz="0" w:space="0" w:color="auto"/>
                <w:left w:val="none" w:sz="0" w:space="0" w:color="auto"/>
                <w:bottom w:val="none" w:sz="0" w:space="0" w:color="auto"/>
                <w:right w:val="none" w:sz="0" w:space="0" w:color="auto"/>
              </w:divBdr>
            </w:div>
          </w:divsChild>
        </w:div>
        <w:div w:id="953246747">
          <w:marLeft w:val="0"/>
          <w:marRight w:val="0"/>
          <w:marTop w:val="0"/>
          <w:marBottom w:val="0"/>
          <w:divBdr>
            <w:top w:val="none" w:sz="0" w:space="0" w:color="auto"/>
            <w:left w:val="none" w:sz="0" w:space="0" w:color="auto"/>
            <w:bottom w:val="none" w:sz="0" w:space="0" w:color="auto"/>
            <w:right w:val="none" w:sz="0" w:space="0" w:color="auto"/>
          </w:divBdr>
          <w:divsChild>
            <w:div w:id="1598571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3466182">
      <w:bodyDiv w:val="1"/>
      <w:marLeft w:val="0"/>
      <w:marRight w:val="0"/>
      <w:marTop w:val="0"/>
      <w:marBottom w:val="0"/>
      <w:divBdr>
        <w:top w:val="none" w:sz="0" w:space="0" w:color="auto"/>
        <w:left w:val="none" w:sz="0" w:space="0" w:color="auto"/>
        <w:bottom w:val="none" w:sz="0" w:space="0" w:color="auto"/>
        <w:right w:val="none" w:sz="0" w:space="0" w:color="auto"/>
      </w:divBdr>
    </w:div>
    <w:div w:id="201683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Anti-lock_braking_syst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file:///C:\Users\Lakshmi\Desktop\prob3_Report.docx"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in.mathworks.com/help/simulink/automotive-application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Lakshmi\Desktop\prob3_Report.doc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confused.com/on-the-road/gadgets-tech/what-is-abs"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2.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1FD93B-35AA-49CD-BAF1-C2BEC77726C8}">
  <ds:schemaRefs>
    <ds:schemaRef ds:uri="http://schemas.openxmlformats.org/officeDocument/2006/bibliography"/>
  </ds:schemaRefs>
</ds:datastoreItem>
</file>

<file path=customXml/itemProps4.xml><?xml version="1.0" encoding="utf-8"?>
<ds:datastoreItem xmlns:ds="http://schemas.openxmlformats.org/officeDocument/2006/customXml" ds:itemID="{49B82763-11BA-4569-BE14-8F5D9CF37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87</TotalTime>
  <Pages>8</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subject/>
  <dc:creator>Marketing.Auto@kpit.com</dc:creator>
  <cp:keywords/>
  <dc:description/>
  <cp:lastModifiedBy>Lakshmi Ramesh</cp:lastModifiedBy>
  <cp:revision>5</cp:revision>
  <cp:lastPrinted>2020-07-31T06:44:00Z</cp:lastPrinted>
  <dcterms:created xsi:type="dcterms:W3CDTF">2020-12-18T11:03:00Z</dcterms:created>
  <dcterms:modified xsi:type="dcterms:W3CDTF">2020-12-18T12:48:00Z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